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sdtContent>
        <w:p w:rsidR="00887D17" w:rsidRDefault="00BC74DF">
          <w:r>
            <w:rPr>
              <w:rFonts w:asciiTheme="majorHAnsi" w:eastAsiaTheme="majorEastAsia" w:hAnsiTheme="majorHAnsi" w:cstheme="majorBidi"/>
              <w:caps/>
              <w:noProof/>
              <w:color w:val="DD8047" w:themeColor="accent2"/>
              <w:kern w:val="22"/>
              <w:sz w:val="52"/>
              <w:szCs w:val="52"/>
              <w:lang w:eastAsia="en-US"/>
            </w:rPr>
            <w:pict>
              <v:shapetype id="_x0000_t202" coordsize="21600,21600" o:spt="202" path="m,l,21600r21600,l21600,xe">
                <v:stroke joinstyle="miter"/>
                <v:path gradientshapeok="t" o:connecttype="rect"/>
              </v:shapetype>
              <v:shape id="_x0000_s1039" type="#_x0000_t202" alt="Title and subtitle" style="position:absolute;left:0;text-align:left;margin-left:45pt;margin-top:267.75pt;width:437.25pt;height:81.75pt;z-index:251677696;visibility:visible;mso-position-horizontal-relative:margin;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" filled="f" stroked="f" strokeweight=".5pt">
                <v:textbox style="mso-next-textbox:#_x0000_s1039" inset="0,0,0,0">
                  <w:txbxContent>
                    <w:p w:rsidR="0060385A" w:rsidRPr="0060385A" w:rsidRDefault="00DF1703" w:rsidP="0060385A">
                      <w:pPr>
                        <w:pStyle w:val="Title"/>
                        <w:ind w:left="0"/>
                        <w:jc w:val="center"/>
                        <w:rPr>
                          <w:rFonts w:ascii="Bell MT" w:hAnsi="Bell MT" w:cs="BrowalliaUPC"/>
                          <w:color w:val="00B0F0"/>
                          <w:sz w:val="40"/>
                          <w:szCs w:val="40"/>
                        </w:rPr>
                      </w:pPr>
                      <w:r w:rsidRPr="00DF1703">
                        <w:rPr>
                          <w:rFonts w:ascii="Bell MT" w:hAnsi="Bell MT" w:cs="BrowalliaUPC"/>
                          <w:color w:val="00B0F0"/>
                          <w:sz w:val="40"/>
                          <w:szCs w:val="40"/>
                        </w:rPr>
                        <w:t xml:space="preserve">Distributed Reservation Management </w:t>
                      </w:r>
                      <w:proofErr w:type="gramStart"/>
                      <w:r w:rsidRPr="00DF1703">
                        <w:rPr>
                          <w:rFonts w:ascii="Bell MT" w:hAnsi="Bell MT" w:cs="BrowalliaUPC"/>
                          <w:color w:val="00B0F0"/>
                          <w:sz w:val="40"/>
                          <w:szCs w:val="40"/>
                        </w:rPr>
                        <w:t>System</w:t>
                      </w:r>
                      <w:proofErr w:type="gramEnd"/>
                      <w:r w:rsidR="00D3546D">
                        <w:rPr>
                          <w:rFonts w:ascii="Bell MT" w:hAnsi="Bell MT" w:cs="BrowalliaUPC"/>
                          <w:color w:val="00B0F0"/>
                          <w:sz w:val="40"/>
                          <w:szCs w:val="40"/>
                        </w:rPr>
                        <w:br/>
                        <w:t>(</w:t>
                      </w:r>
                      <w:r w:rsidR="0060385A" w:rsidRPr="0060385A">
                        <w:rPr>
                          <w:rFonts w:ascii="Bell MT" w:hAnsi="Bell MT" w:cs="BrowalliaUPC"/>
                          <w:color w:val="00B0F0"/>
                          <w:sz w:val="40"/>
                          <w:szCs w:val="40"/>
                        </w:rPr>
                        <w:t>DRMS</w:t>
                      </w:r>
                      <w:r w:rsidR="00F25B5C">
                        <w:rPr>
                          <w:rFonts w:ascii="Bell MT" w:hAnsi="Bell MT" w:cs="BrowalliaUPC"/>
                          <w:color w:val="00B0F0"/>
                          <w:sz w:val="40"/>
                          <w:szCs w:val="40"/>
                        </w:rPr>
                        <w:t xml:space="preserve"> Using CORBA</w:t>
                      </w:r>
                      <w:r w:rsidR="0060385A" w:rsidRPr="0060385A">
                        <w:rPr>
                          <w:rFonts w:ascii="Bell MT" w:hAnsi="Bell MT" w:cs="BrowalliaUPC"/>
                          <w:color w:val="00B0F0"/>
                          <w:sz w:val="40"/>
                          <w:szCs w:val="40"/>
                        </w:rPr>
                        <w:t>)</w:t>
                      </w:r>
                    </w:p>
                    <w:p w:rsidR="0060385A" w:rsidRPr="0060385A" w:rsidRDefault="0060385A" w:rsidP="0060385A">
                      <w:pPr>
                        <w:pStyle w:val="Subtitle"/>
                        <w:jc w:val="center"/>
                        <w:rPr>
                          <w:rFonts w:ascii="Bell MT" w:hAnsi="Bell MT" w:cs="BrowalliaUPC"/>
                          <w:color w:val="00B0F0"/>
                          <w:sz w:val="40"/>
                          <w:szCs w:val="40"/>
                        </w:rPr>
                      </w:pPr>
                    </w:p>
                  </w:txbxContent>
                </v:textbox>
                <w10:wrap type="square" anchorx="margin" anchory="page"/>
              </v:shape>
            </w:pict>
          </w:r>
          <w:r w:rsidR="00E61359">
            <w:rPr>
              <w:rFonts w:asciiTheme="majorHAnsi" w:eastAsiaTheme="majorEastAsia" w:hAnsiTheme="majorHAnsi" w:cstheme="majorBidi"/>
              <w:caps/>
              <w:noProof/>
              <w:color w:val="DD8047" w:themeColor="accent2"/>
              <w:kern w:val="22"/>
              <w:sz w:val="52"/>
              <w:szCs w:val="52"/>
              <w:lang w:eastAsia="en-US"/>
            </w:rPr>
            <w:drawing>
              <wp:anchor distT="0" distB="0" distL="114300" distR="114300" simplePos="0" relativeHeight="251676672" behindDoc="1" locked="0" layoutInCell="1" allowOverlap="1">
                <wp:simplePos x="0" y="0"/>
                <wp:positionH relativeFrom="column">
                  <wp:posOffset>-371475</wp:posOffset>
                </wp:positionH>
                <wp:positionV relativeFrom="paragraph">
                  <wp:posOffset>733425</wp:posOffset>
                </wp:positionV>
                <wp:extent cx="7232650" cy="1780540"/>
                <wp:effectExtent l="0" t="0" r="0" b="0"/>
                <wp:wrapTight wrapText="bothSides">
                  <wp:wrapPolygon edited="0">
                    <wp:start x="0" y="0"/>
                    <wp:lineTo x="0" y="21261"/>
                    <wp:lineTo x="21562" y="21261"/>
                    <wp:lineTo x="215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brary.jpg"/>
                        <pic:cNvPicPr/>
                      </pic:nvPicPr>
                      <pic:blipFill>
                        <a:blip r:embed="rId9">
                          <a:extLst>
                            <a:ext uri="{28A0092B-C50C-407E-A947-70E740481C1C}">
                              <a14:useLocalDpi xmlns:a14="http://schemas.microsoft.com/office/drawing/2010/main" val="0"/>
                            </a:ext>
                          </a:extLst>
                        </a:blip>
                        <a:stretch>
                          <a:fillRect/>
                        </a:stretch>
                      </pic:blipFill>
                      <pic:spPr>
                        <a:xfrm>
                          <a:off x="0" y="0"/>
                          <a:ext cx="7232650" cy="1780540"/>
                        </a:xfrm>
                        <a:prstGeom prst="rect">
                          <a:avLst/>
                        </a:prstGeom>
                      </pic:spPr>
                    </pic:pic>
                  </a:graphicData>
                </a:graphic>
              </wp:anchor>
            </w:drawing>
          </w:r>
          <w:r>
            <w:rPr>
              <w:rFonts w:asciiTheme="majorHAnsi" w:eastAsiaTheme="majorEastAsia" w:hAnsiTheme="majorHAnsi" w:cstheme="majorBidi"/>
              <w:caps/>
              <w:noProof/>
              <w:color w:val="DD8047" w:themeColor="accent2"/>
              <w:kern w:val="22"/>
              <w:sz w:val="52"/>
              <w:szCs w:val="52"/>
              <w:lang w:eastAsia="en-US"/>
            </w:rPr>
            <w:pict>
              <v:shape id="Text Box 4" o:spid="_x0000_s1026" type="#_x0000_t202" alt="Title and subtitle" style="position:absolute;left:0;text-align:left;margin-left:170.2pt;margin-top:537.75pt;width:245.25pt;height:132.75pt;z-index:251667456;visibility:visible;mso-position-horizontal-relative:margin;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" filled="f" stroked="f" strokeweight=".5pt">
                <v:textbox style="mso-next-textbox:#Text Box 4" inset="0,0,0,0">
                  <w:txbxContent>
                    <w:p w:rsidR="002E3643" w:rsidRPr="00D40B7B" w:rsidRDefault="002E3643" w:rsidP="002E3643">
                      <w:pPr>
                        <w:ind w:left="0"/>
                        <w:rPr>
                          <w:sz w:val="28"/>
                          <w:szCs w:val="28"/>
                        </w:rPr>
                      </w:pPr>
                    </w:p>
                    <w:p w:rsidR="002E3643" w:rsidRDefault="00E61359" w:rsidP="00E3112B">
                      <w:pPr>
                        <w:pStyle w:val="ListParagraph"/>
                        <w:numPr>
                          <w:ilvl w:val="0"/>
                          <w:numId w:val="12"/>
                        </w:numPr>
                        <w:rPr>
                          <w:sz w:val="28"/>
                          <w:szCs w:val="28"/>
                        </w:rPr>
                      </w:pPr>
                      <w:proofErr w:type="spellStart"/>
                      <w:r>
                        <w:rPr>
                          <w:sz w:val="28"/>
                          <w:szCs w:val="28"/>
                        </w:rPr>
                        <w:t>Mitul</w:t>
                      </w:r>
                      <w:proofErr w:type="spellEnd"/>
                      <w:r>
                        <w:rPr>
                          <w:sz w:val="28"/>
                          <w:szCs w:val="28"/>
                        </w:rPr>
                        <w:t xml:space="preserve"> </w:t>
                      </w:r>
                      <w:proofErr w:type="spellStart"/>
                      <w:r>
                        <w:rPr>
                          <w:sz w:val="28"/>
                          <w:szCs w:val="28"/>
                        </w:rPr>
                        <w:t>Jetani</w:t>
                      </w:r>
                      <w:proofErr w:type="spellEnd"/>
                      <w:r w:rsidR="007D37AD">
                        <w:rPr>
                          <w:sz w:val="28"/>
                          <w:szCs w:val="28"/>
                        </w:rPr>
                        <w:t>(27671180)</w:t>
                      </w:r>
                    </w:p>
                    <w:p w:rsidR="00E61359" w:rsidRDefault="00E61359" w:rsidP="00E3112B">
                      <w:pPr>
                        <w:pStyle w:val="ListParagraph"/>
                        <w:numPr>
                          <w:ilvl w:val="0"/>
                          <w:numId w:val="12"/>
                        </w:numPr>
                        <w:rPr>
                          <w:sz w:val="28"/>
                          <w:szCs w:val="28"/>
                        </w:rPr>
                      </w:pPr>
                      <w:proofErr w:type="spellStart"/>
                      <w:r>
                        <w:rPr>
                          <w:sz w:val="28"/>
                          <w:szCs w:val="28"/>
                        </w:rPr>
                        <w:t>Ankur</w:t>
                      </w:r>
                      <w:proofErr w:type="spellEnd"/>
                      <w:r>
                        <w:rPr>
                          <w:sz w:val="28"/>
                          <w:szCs w:val="28"/>
                        </w:rPr>
                        <w:t xml:space="preserve"> Pande</w:t>
                      </w:r>
                      <w:r w:rsidR="007D37AD">
                        <w:rPr>
                          <w:sz w:val="28"/>
                          <w:szCs w:val="28"/>
                        </w:rPr>
                        <w:t>y  (26614051)</w:t>
                      </w:r>
                    </w:p>
                    <w:p w:rsidR="00E61359" w:rsidRDefault="007D37AD" w:rsidP="00E3112B">
                      <w:pPr>
                        <w:pStyle w:val="ListParagraph"/>
                        <w:numPr>
                          <w:ilvl w:val="0"/>
                          <w:numId w:val="12"/>
                        </w:numPr>
                        <w:rPr>
                          <w:sz w:val="28"/>
                          <w:szCs w:val="28"/>
                        </w:rPr>
                      </w:pPr>
                      <w:r>
                        <w:rPr>
                          <w:sz w:val="28"/>
                          <w:szCs w:val="28"/>
                        </w:rPr>
                        <w:t>Haiyang Su</w:t>
                      </w:r>
                      <w:r w:rsidR="00E61359">
                        <w:rPr>
                          <w:sz w:val="28"/>
                          <w:szCs w:val="28"/>
                        </w:rPr>
                        <w:t>n</w:t>
                      </w:r>
                      <w:r>
                        <w:rPr>
                          <w:sz w:val="28"/>
                          <w:szCs w:val="28"/>
                        </w:rPr>
                        <w:t>(27202652)</w:t>
                      </w:r>
                    </w:p>
                    <w:p w:rsidR="00E61359" w:rsidRDefault="00E61359" w:rsidP="00E3112B">
                      <w:pPr>
                        <w:pStyle w:val="ListParagraph"/>
                        <w:numPr>
                          <w:ilvl w:val="0"/>
                          <w:numId w:val="12"/>
                        </w:numPr>
                        <w:rPr>
                          <w:sz w:val="28"/>
                          <w:szCs w:val="28"/>
                        </w:rPr>
                      </w:pPr>
                      <w:r>
                        <w:rPr>
                          <w:sz w:val="28"/>
                          <w:szCs w:val="28"/>
                        </w:rPr>
                        <w:t xml:space="preserve">Eric </w:t>
                      </w:r>
                      <w:proofErr w:type="spellStart"/>
                      <w:r>
                        <w:rPr>
                          <w:sz w:val="28"/>
                          <w:szCs w:val="28"/>
                        </w:rPr>
                        <w:t>Watat</w:t>
                      </w:r>
                      <w:proofErr w:type="spellEnd"/>
                      <w:r>
                        <w:rPr>
                          <w:sz w:val="28"/>
                          <w:szCs w:val="28"/>
                        </w:rPr>
                        <w:t xml:space="preserve"> Lowe</w:t>
                      </w:r>
                      <w:r w:rsidR="007D37AD">
                        <w:rPr>
                          <w:sz w:val="28"/>
                          <w:szCs w:val="28"/>
                        </w:rPr>
                        <w:t>(27720270)</w:t>
                      </w:r>
                    </w:p>
                    <w:p w:rsidR="00E61359" w:rsidRPr="00D40B7B" w:rsidRDefault="00E61359" w:rsidP="00E3112B">
                      <w:pPr>
                        <w:pStyle w:val="ListParagraph"/>
                        <w:numPr>
                          <w:ilvl w:val="0"/>
                          <w:numId w:val="12"/>
                        </w:numPr>
                        <w:rPr>
                          <w:sz w:val="28"/>
                          <w:szCs w:val="28"/>
                        </w:rPr>
                      </w:pPr>
                      <w:proofErr w:type="spellStart"/>
                      <w:r>
                        <w:rPr>
                          <w:sz w:val="28"/>
                          <w:szCs w:val="28"/>
                        </w:rPr>
                        <w:t>Sumair</w:t>
                      </w:r>
                      <w:proofErr w:type="spellEnd"/>
                      <w:r>
                        <w:rPr>
                          <w:sz w:val="28"/>
                          <w:szCs w:val="28"/>
                        </w:rPr>
                        <w:t xml:space="preserve"> Zafar</w:t>
                      </w:r>
                      <w:r w:rsidR="007D37AD">
                        <w:rPr>
                          <w:sz w:val="28"/>
                          <w:szCs w:val="28"/>
                        </w:rPr>
                        <w:t>(27099347)</w:t>
                      </w:r>
                    </w:p>
                  </w:txbxContent>
                </v:textbox>
                <w10:wrap type="square" anchorx="margin" anchory="page"/>
              </v:shape>
            </w:pict>
          </w:r>
          <w:r>
            <w:rPr>
              <w:rFonts w:asciiTheme="majorHAnsi" w:eastAsiaTheme="majorEastAsia" w:hAnsiTheme="majorHAnsi" w:cstheme="majorBidi"/>
              <w:caps/>
              <w:noProof/>
              <w:color w:val="DD8047" w:themeColor="accent2"/>
              <w:kern w:val="22"/>
              <w:sz w:val="52"/>
              <w:szCs w:val="52"/>
              <w:lang w:eastAsia="en-US"/>
            </w:rPr>
            <w:pict>
              <v:shape id="Text Box 37" o:spid="_x0000_s1028" type="#_x0000_t202" alt="Title and subtitle" style="position:absolute;left:0;text-align:left;margin-left:30.75pt;margin-top:428.25pt;width:437.25pt;height:59.25pt;z-index:251659264;visibility:visible;mso-position-horizontal-relative:margin;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" filled="f" stroked="f" strokeweight=".5pt">
                <v:textbox style="mso-next-textbox:#Text Box 37" inset="0,0,0,0">
                  <w:txbxContent>
                    <w:p w:rsidR="00887D17" w:rsidRPr="00162575" w:rsidRDefault="00E61359" w:rsidP="00162575">
                      <w:pPr>
                        <w:pStyle w:val="Title"/>
                        <w:ind w:left="0"/>
                        <w:jc w:val="left"/>
                        <w:rPr>
                          <w:sz w:val="40"/>
                          <w:szCs w:val="40"/>
                        </w:rPr>
                      </w:pPr>
                      <w:r>
                        <w:rPr>
                          <w:sz w:val="40"/>
                          <w:szCs w:val="40"/>
                        </w:rPr>
                        <w:t>COMP 6231 – Distributed System Design</w:t>
                      </w:r>
                    </w:p>
                    <w:p w:rsidR="00887D17" w:rsidRPr="00162575" w:rsidRDefault="00887D17">
                      <w:pPr>
                        <w:pStyle w:val="Subtitle"/>
                        <w:rPr>
                          <w:sz w:val="40"/>
                          <w:szCs w:val="40"/>
                        </w:rPr>
                      </w:pPr>
                    </w:p>
                  </w:txbxContent>
                </v:textbox>
                <w10:wrap type="square" anchorx="margin" anchory="page"/>
              </v:shape>
            </w:pict>
          </w:r>
          <w:r>
            <w:rPr>
              <w:rFonts w:asciiTheme="majorHAnsi" w:eastAsiaTheme="majorEastAsia" w:hAnsiTheme="majorHAnsi" w:cstheme="majorBidi"/>
              <w:caps/>
              <w:noProof/>
              <w:color w:val="DD8047" w:themeColor="accent2"/>
              <w:kern w:val="22"/>
              <w:sz w:val="52"/>
              <w:szCs w:val="52"/>
              <w:lang w:eastAsia="en-US"/>
            </w:rPr>
            <w:pict>
              <v:shape id="Text Box 2" o:spid="_x0000_s1027" type="#_x0000_t202" alt="Title and subtitle" style="position:absolute;left:0;text-align:left;margin-left:0;margin-top:512.25pt;width:187.5pt;height:59.25pt;z-index:251665408;visibility:visible;mso-position-horizontal:center;mso-position-horizontal-relative:margin;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" filled="f" stroked="f" strokeweight=".5pt">
                <v:textbox style="mso-next-textbox:#Text Box 2" inset="0,0,0,0">
                  <w:txbxContent>
                    <w:p w:rsidR="00A6375A" w:rsidRPr="001623D2" w:rsidRDefault="00576130" w:rsidP="001623D2">
                      <w:pPr>
                        <w:pStyle w:val="Heading3"/>
                        <w:rPr>
                          <w:sz w:val="36"/>
                          <w:szCs w:val="36"/>
                        </w:rPr>
                      </w:pPr>
                      <w:r w:rsidRPr="001623D2">
                        <w:rPr>
                          <w:sz w:val="36"/>
                          <w:szCs w:val="36"/>
                        </w:rPr>
                        <w:t xml:space="preserve">GROUP </w:t>
                      </w:r>
                      <w:r w:rsidR="00572079" w:rsidRPr="001623D2">
                        <w:rPr>
                          <w:sz w:val="36"/>
                          <w:szCs w:val="36"/>
                        </w:rPr>
                        <w:t>NUMBER:</w:t>
                      </w:r>
                      <w:r w:rsidR="00E61359">
                        <w:rPr>
                          <w:sz w:val="36"/>
                          <w:szCs w:val="36"/>
                        </w:rPr>
                        <w:t xml:space="preserve"> 10</w:t>
                      </w:r>
                    </w:p>
                  </w:txbxContent>
                </v:textbox>
                <w10:wrap type="square" anchorx="margin" anchory="page"/>
              </v:shape>
            </w:pict>
          </w:r>
          <w:r>
            <w:rPr>
              <w:rFonts w:asciiTheme="majorHAnsi" w:eastAsiaTheme="majorEastAsia" w:hAnsiTheme="majorHAnsi" w:cstheme="majorBidi"/>
              <w:caps/>
              <w:noProof/>
              <w:color w:val="DD8047" w:themeColor="accent2"/>
              <w:kern w:val="22"/>
              <w:sz w:val="52"/>
              <w:szCs w:val="52"/>
              <w:lang w:eastAsia="en-US"/>
            </w:rPr>
            <w:pict>
              <v:shape id="Text Box 33" o:spid="_x0000_s1029" type="#_x0000_t202" alt="Version number and date" style="position:absolute;left:0;text-align:left;margin-left:248.75pt;margin-top:84.6pt;width:288.25pt;height:46.2pt;z-index:251661312;visibility:visible;mso-width-percent:471;mso-height-percent:363;mso-position-horizontal-relative:margin;mso-position-vertical-relative:page;mso-width-percent:47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5xS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" filled="f" stroked="f" strokeweight=".5pt">
                <v:textbox style="mso-next-textbox:#Text Box 33;mso-fit-shape-to-text:t" inset="0,0,0,0">
                  <w:txbxContent>
                    <w:p w:rsidR="00887D17" w:rsidRDefault="003027B1">
                      <w:pPr>
                        <w:pStyle w:val="Subtitle"/>
                      </w:pPr>
                      <w:r>
                        <w:t>Version</w:t>
                      </w:r>
                      <w:r w:rsidR="00F25B5C">
                        <w:t xml:space="preserve"> [2</w:t>
                      </w:r>
                      <w:r w:rsidR="00E61359">
                        <w:t>.0]</w:t>
                      </w:r>
                    </w:p>
                    <w:p w:rsidR="00887D17" w:rsidRDefault="00887D17">
                      <w:pPr>
                        <w:pStyle w:val="Subtitle"/>
                      </w:pPr>
                    </w:p>
                  </w:txbxContent>
                </v:textbox>
                <w10:wrap type="square" anchorx="margin" anchory="page"/>
                <w10:anchorlock/>
              </v:shape>
            </w:pict>
          </w:r>
          <w:r w:rsidR="003027B1">
            <w:rPr>
              <w:rFonts w:asciiTheme="majorHAnsi" w:eastAsiaTheme="majorEastAsia" w:hAnsiTheme="majorHAnsi" w:cstheme="majorBidi"/>
              <w:caps/>
              <w:color w:val="DD8047" w:themeColor="accent2"/>
              <w:kern w:val="22"/>
              <w:sz w:val="52"/>
              <w:szCs w:val="52"/>
            </w:rPr>
            <w:br w:type="page"/>
          </w:r>
          <w:r>
            <w:rPr>
              <w:noProof/>
              <w:lang w:eastAsia="en-US"/>
            </w:rPr>
            <w:pict>
              <v:group id="Group 38" o:spid="_x0000_s1035" alt="Decorative sidebar" style="position:absolute;left:0;text-align:left;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37" style="position:absolute;width:2286;height:878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36" style="position:absolute;top:89154;width:228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w10:anchorlock/>
              </v:group>
            </w:pict>
          </w:r>
        </w:p>
      </w:sdtContent>
    </w:sdt>
    <w:p w:rsidR="00B025FA" w:rsidRDefault="001E523F" w:rsidP="001E523F">
      <w:pPr>
        <w:spacing w:before="0" w:after="200"/>
        <w:ind w:left="3600" w:right="0"/>
        <w:rPr>
          <w:rStyle w:val="TitleChar"/>
        </w:rPr>
      </w:pPr>
      <w:r w:rsidRPr="00965FB4">
        <w:rPr>
          <w:rStyle w:val="TitleChar"/>
        </w:rPr>
        <w:lastRenderedPageBreak/>
        <w:t>Index Page</w:t>
      </w:r>
    </w:p>
    <w:tbl>
      <w:tblPr>
        <w:tblStyle w:val="GridTable1Light-Accent11"/>
        <w:tblW w:w="0" w:type="auto"/>
        <w:jc w:val="center"/>
        <w:tblLook w:val="04A0" w:firstRow="1" w:lastRow="0" w:firstColumn="1" w:lastColumn="0" w:noHBand="0" w:noVBand="1"/>
      </w:tblPr>
      <w:tblGrid>
        <w:gridCol w:w="625"/>
        <w:gridCol w:w="7380"/>
        <w:gridCol w:w="1345"/>
      </w:tblGrid>
      <w:tr w:rsidR="00B025FA" w:rsidTr="003D4C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5" w:type="dxa"/>
          </w:tcPr>
          <w:p w:rsidR="00B025FA" w:rsidRDefault="002067E3" w:rsidP="00062DE5">
            <w:pPr>
              <w:pStyle w:val="List"/>
              <w:ind w:left="0" w:firstLine="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No.</w:t>
            </w:r>
          </w:p>
        </w:tc>
        <w:tc>
          <w:tcPr>
            <w:tcW w:w="7380" w:type="dxa"/>
          </w:tcPr>
          <w:p w:rsidR="00B025FA" w:rsidRDefault="00062DE5" w:rsidP="002067E3">
            <w:pPr>
              <w:cnfStyle w:val="100000000000" w:firstRow="1"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Subject</w:t>
            </w:r>
          </w:p>
        </w:tc>
        <w:tc>
          <w:tcPr>
            <w:tcW w:w="1345" w:type="dxa"/>
          </w:tcPr>
          <w:p w:rsidR="00B025FA" w:rsidRDefault="00062DE5" w:rsidP="002067E3">
            <w:pPr>
              <w:cnfStyle w:val="100000000000" w:firstRow="1"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Page No.</w:t>
            </w:r>
          </w:p>
        </w:tc>
      </w:tr>
      <w:tr w:rsidR="00062DE5" w:rsidTr="003D4C59">
        <w:trPr>
          <w:jc w:val="center"/>
        </w:trPr>
        <w:tc>
          <w:tcPr>
            <w:cnfStyle w:val="001000000000" w:firstRow="0" w:lastRow="0" w:firstColumn="1" w:lastColumn="0" w:oddVBand="0" w:evenVBand="0" w:oddHBand="0" w:evenHBand="0" w:firstRowFirstColumn="0" w:firstRowLastColumn="0" w:lastRowFirstColumn="0" w:lastRowLastColumn="0"/>
            <w:tcW w:w="625" w:type="dxa"/>
          </w:tcPr>
          <w:p w:rsidR="00062DE5" w:rsidRDefault="00797844" w:rsidP="00797844">
            <w:pPr>
              <w:pStyle w:val="List"/>
              <w:ind w:left="0" w:firstLine="0"/>
              <w:jc w:val="center"/>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1</w:t>
            </w:r>
          </w:p>
        </w:tc>
        <w:tc>
          <w:tcPr>
            <w:tcW w:w="7380" w:type="dxa"/>
          </w:tcPr>
          <w:p w:rsidR="00062DE5" w:rsidRDefault="00460DF9" w:rsidP="00CC20F7">
            <w:pPr>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ACKNOWLEDGEMENT</w:t>
            </w:r>
          </w:p>
        </w:tc>
        <w:tc>
          <w:tcPr>
            <w:tcW w:w="1345" w:type="dxa"/>
          </w:tcPr>
          <w:p w:rsidR="00062DE5" w:rsidRDefault="00C26EEE" w:rsidP="00B025FA">
            <w:pPr>
              <w:pStyle w:val="List"/>
              <w:ind w:left="0" w:firstLine="0"/>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3</w:t>
            </w:r>
          </w:p>
        </w:tc>
      </w:tr>
      <w:tr w:rsidR="00460DF9" w:rsidTr="003D4C59">
        <w:trPr>
          <w:jc w:val="center"/>
        </w:trPr>
        <w:tc>
          <w:tcPr>
            <w:cnfStyle w:val="001000000000" w:firstRow="0" w:lastRow="0" w:firstColumn="1" w:lastColumn="0" w:oddVBand="0" w:evenVBand="0" w:oddHBand="0" w:evenHBand="0" w:firstRowFirstColumn="0" w:firstRowLastColumn="0" w:lastRowFirstColumn="0" w:lastRowLastColumn="0"/>
            <w:tcW w:w="625" w:type="dxa"/>
          </w:tcPr>
          <w:p w:rsidR="00460DF9" w:rsidRDefault="00460DF9" w:rsidP="00460DF9">
            <w:pPr>
              <w:pStyle w:val="List"/>
              <w:ind w:left="0" w:firstLine="0"/>
              <w:jc w:val="center"/>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2</w:t>
            </w:r>
          </w:p>
        </w:tc>
        <w:tc>
          <w:tcPr>
            <w:tcW w:w="7380" w:type="dxa"/>
          </w:tcPr>
          <w:p w:rsidR="00460DF9" w:rsidRDefault="00D73483" w:rsidP="00460DF9">
            <w:pPr>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About System</w:t>
            </w:r>
          </w:p>
        </w:tc>
        <w:tc>
          <w:tcPr>
            <w:tcW w:w="1345" w:type="dxa"/>
          </w:tcPr>
          <w:p w:rsidR="00460DF9" w:rsidRDefault="008F45FA" w:rsidP="00460DF9">
            <w:pPr>
              <w:pStyle w:val="List"/>
              <w:ind w:left="0" w:firstLine="0"/>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4</w:t>
            </w:r>
          </w:p>
        </w:tc>
      </w:tr>
      <w:tr w:rsidR="00460DF9" w:rsidTr="003D4C59">
        <w:trPr>
          <w:jc w:val="center"/>
        </w:trPr>
        <w:tc>
          <w:tcPr>
            <w:cnfStyle w:val="001000000000" w:firstRow="0" w:lastRow="0" w:firstColumn="1" w:lastColumn="0" w:oddVBand="0" w:evenVBand="0" w:oddHBand="0" w:evenHBand="0" w:firstRowFirstColumn="0" w:firstRowLastColumn="0" w:lastRowFirstColumn="0" w:lastRowLastColumn="0"/>
            <w:tcW w:w="625" w:type="dxa"/>
          </w:tcPr>
          <w:p w:rsidR="00460DF9" w:rsidRDefault="00460DF9" w:rsidP="00460DF9">
            <w:pPr>
              <w:pStyle w:val="List"/>
              <w:ind w:left="0" w:firstLine="0"/>
              <w:jc w:val="center"/>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3</w:t>
            </w:r>
          </w:p>
        </w:tc>
        <w:tc>
          <w:tcPr>
            <w:tcW w:w="7380" w:type="dxa"/>
          </w:tcPr>
          <w:p w:rsidR="00460DF9" w:rsidRDefault="00E517B9" w:rsidP="00460DF9">
            <w:pPr>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 xml:space="preserve">Sequence </w:t>
            </w:r>
            <w:r w:rsidR="0099039A">
              <w:rPr>
                <w:rStyle w:val="TitleChar"/>
                <w:rFonts w:asciiTheme="minorHAnsi" w:eastAsiaTheme="minorEastAsia" w:hAnsiTheme="minorHAnsi" w:cstheme="minorBidi"/>
                <w:caps w:val="0"/>
                <w:color w:val="auto"/>
                <w:kern w:val="0"/>
                <w:sz w:val="22"/>
                <w:szCs w:val="22"/>
              </w:rPr>
              <w:t>Diagram</w:t>
            </w:r>
          </w:p>
        </w:tc>
        <w:tc>
          <w:tcPr>
            <w:tcW w:w="1345" w:type="dxa"/>
          </w:tcPr>
          <w:p w:rsidR="00460DF9" w:rsidRDefault="00043E24" w:rsidP="00460DF9">
            <w:pPr>
              <w:pStyle w:val="List"/>
              <w:ind w:left="0" w:firstLine="0"/>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7</w:t>
            </w:r>
          </w:p>
        </w:tc>
      </w:tr>
      <w:tr w:rsidR="00460DF9" w:rsidTr="003D4C59">
        <w:trPr>
          <w:jc w:val="center"/>
        </w:trPr>
        <w:tc>
          <w:tcPr>
            <w:cnfStyle w:val="001000000000" w:firstRow="0" w:lastRow="0" w:firstColumn="1" w:lastColumn="0" w:oddVBand="0" w:evenVBand="0" w:oddHBand="0" w:evenHBand="0" w:firstRowFirstColumn="0" w:firstRowLastColumn="0" w:lastRowFirstColumn="0" w:lastRowLastColumn="0"/>
            <w:tcW w:w="625" w:type="dxa"/>
          </w:tcPr>
          <w:p w:rsidR="00460DF9" w:rsidRDefault="00460DF9" w:rsidP="00460DF9">
            <w:pPr>
              <w:pStyle w:val="List"/>
              <w:ind w:left="0" w:firstLine="0"/>
              <w:jc w:val="center"/>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4</w:t>
            </w:r>
          </w:p>
        </w:tc>
        <w:tc>
          <w:tcPr>
            <w:tcW w:w="7380" w:type="dxa"/>
          </w:tcPr>
          <w:p w:rsidR="00460DF9" w:rsidRDefault="0099039A" w:rsidP="00460DF9">
            <w:pPr>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 xml:space="preserve">Class </w:t>
            </w:r>
            <w:r w:rsidR="00E2308E">
              <w:rPr>
                <w:rStyle w:val="TitleChar"/>
                <w:rFonts w:asciiTheme="minorHAnsi" w:eastAsiaTheme="minorEastAsia" w:hAnsiTheme="minorHAnsi" w:cstheme="minorBidi"/>
                <w:caps w:val="0"/>
                <w:color w:val="auto"/>
                <w:kern w:val="0"/>
                <w:sz w:val="22"/>
                <w:szCs w:val="22"/>
              </w:rPr>
              <w:t>Filename</w:t>
            </w:r>
            <w:r>
              <w:rPr>
                <w:rStyle w:val="TitleChar"/>
                <w:rFonts w:asciiTheme="minorHAnsi" w:eastAsiaTheme="minorEastAsia" w:hAnsiTheme="minorHAnsi" w:cstheme="minorBidi"/>
                <w:caps w:val="0"/>
                <w:color w:val="auto"/>
                <w:kern w:val="0"/>
                <w:sz w:val="22"/>
                <w:szCs w:val="22"/>
              </w:rPr>
              <w:t xml:space="preserve"> And Specification</w:t>
            </w:r>
          </w:p>
        </w:tc>
        <w:tc>
          <w:tcPr>
            <w:tcW w:w="1345" w:type="dxa"/>
          </w:tcPr>
          <w:p w:rsidR="00460DF9" w:rsidRDefault="00043E24" w:rsidP="00460DF9">
            <w:pPr>
              <w:pStyle w:val="List"/>
              <w:ind w:left="0" w:firstLine="0"/>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8</w:t>
            </w:r>
          </w:p>
        </w:tc>
      </w:tr>
      <w:tr w:rsidR="00460DF9" w:rsidTr="003D4C59">
        <w:trPr>
          <w:jc w:val="center"/>
        </w:trPr>
        <w:tc>
          <w:tcPr>
            <w:cnfStyle w:val="001000000000" w:firstRow="0" w:lastRow="0" w:firstColumn="1" w:lastColumn="0" w:oddVBand="0" w:evenVBand="0" w:oddHBand="0" w:evenHBand="0" w:firstRowFirstColumn="0" w:firstRowLastColumn="0" w:lastRowFirstColumn="0" w:lastRowLastColumn="0"/>
            <w:tcW w:w="625" w:type="dxa"/>
          </w:tcPr>
          <w:p w:rsidR="00460DF9" w:rsidRDefault="00460DF9" w:rsidP="00460DF9">
            <w:pPr>
              <w:pStyle w:val="List"/>
              <w:ind w:left="0" w:firstLine="0"/>
              <w:jc w:val="center"/>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5</w:t>
            </w:r>
          </w:p>
        </w:tc>
        <w:tc>
          <w:tcPr>
            <w:tcW w:w="7380" w:type="dxa"/>
          </w:tcPr>
          <w:p w:rsidR="00460DF9" w:rsidRDefault="00AB1EEE" w:rsidP="00460DF9">
            <w:pPr>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 xml:space="preserve">References </w:t>
            </w:r>
          </w:p>
        </w:tc>
        <w:tc>
          <w:tcPr>
            <w:tcW w:w="1345" w:type="dxa"/>
          </w:tcPr>
          <w:p w:rsidR="00460DF9" w:rsidRDefault="0030403D" w:rsidP="00460DF9">
            <w:pPr>
              <w:pStyle w:val="List"/>
              <w:ind w:left="0" w:firstLine="0"/>
              <w:cnfStyle w:val="000000000000" w:firstRow="0" w:lastRow="0" w:firstColumn="0" w:lastColumn="0" w:oddVBand="0" w:evenVBand="0" w:oddHBand="0" w:evenHBand="0" w:firstRowFirstColumn="0" w:firstRowLastColumn="0" w:lastRowFirstColumn="0" w:lastRowLastColumn="0"/>
              <w:rPr>
                <w:rStyle w:val="TitleChar"/>
                <w:rFonts w:asciiTheme="minorHAnsi" w:eastAsiaTheme="minorEastAsia" w:hAnsiTheme="minorHAnsi" w:cstheme="minorBidi"/>
                <w:caps w:val="0"/>
                <w:color w:val="auto"/>
                <w:kern w:val="0"/>
                <w:sz w:val="22"/>
                <w:szCs w:val="22"/>
              </w:rPr>
            </w:pPr>
            <w:r>
              <w:rPr>
                <w:rStyle w:val="TitleChar"/>
                <w:rFonts w:asciiTheme="minorHAnsi" w:eastAsiaTheme="minorEastAsia" w:hAnsiTheme="minorHAnsi" w:cstheme="minorBidi"/>
                <w:caps w:val="0"/>
                <w:color w:val="auto"/>
                <w:kern w:val="0"/>
                <w:sz w:val="22"/>
                <w:szCs w:val="22"/>
              </w:rPr>
              <w:t>8</w:t>
            </w:r>
          </w:p>
        </w:tc>
      </w:tr>
    </w:tbl>
    <w:p w:rsidR="001132E5" w:rsidRDefault="001132E5" w:rsidP="009D2F16">
      <w:pPr>
        <w:pStyle w:val="Title"/>
        <w:jc w:val="center"/>
      </w:pPr>
    </w:p>
    <w:p w:rsidR="001132E5" w:rsidRDefault="001132E5">
      <w:pPr>
        <w:spacing w:before="0" w:after="200"/>
        <w:ind w:left="0" w:right="0"/>
        <w:rPr>
          <w:rFonts w:asciiTheme="majorHAnsi" w:eastAsiaTheme="majorEastAsia" w:hAnsiTheme="majorHAnsi" w:cstheme="majorBidi"/>
          <w:caps/>
          <w:color w:val="DD8047" w:themeColor="accent2"/>
          <w:kern w:val="22"/>
          <w:sz w:val="52"/>
          <w:szCs w:val="52"/>
        </w:rPr>
      </w:pPr>
      <w:r>
        <w:br w:type="page"/>
      </w:r>
    </w:p>
    <w:p w:rsidR="002F0E36" w:rsidRDefault="002F0E36" w:rsidP="009D2F16">
      <w:pPr>
        <w:pStyle w:val="Title"/>
        <w:jc w:val="center"/>
        <w:rPr>
          <w:sz w:val="24"/>
          <w:szCs w:val="24"/>
        </w:rPr>
      </w:pPr>
      <w:r>
        <w:lastRenderedPageBreak/>
        <w:t>ACKNOWLEDGEMENT</w:t>
      </w:r>
    </w:p>
    <w:p w:rsidR="002F0E36" w:rsidRDefault="002F0E36" w:rsidP="002F0E36">
      <w:pPr>
        <w:widowControl w:val="0"/>
        <w:autoSpaceDE w:val="0"/>
        <w:autoSpaceDN w:val="0"/>
        <w:adjustRightInd w:val="0"/>
        <w:spacing w:line="384" w:lineRule="exact"/>
        <w:jc w:val="both"/>
        <w:rPr>
          <w:rFonts w:ascii="Arial" w:hAnsi="Arial" w:cs="Arial"/>
          <w:sz w:val="24"/>
          <w:szCs w:val="24"/>
        </w:rPr>
      </w:pPr>
    </w:p>
    <w:p w:rsidR="002F0E36" w:rsidRDefault="002F0E36" w:rsidP="002F0E36">
      <w:pPr>
        <w:widowControl w:val="0"/>
        <w:overflowPunct w:val="0"/>
        <w:autoSpaceDE w:val="0"/>
        <w:autoSpaceDN w:val="0"/>
        <w:adjustRightInd w:val="0"/>
        <w:spacing w:line="264" w:lineRule="auto"/>
        <w:jc w:val="both"/>
        <w:rPr>
          <w:rFonts w:ascii="Arial" w:hAnsi="Arial" w:cs="Arial"/>
          <w:b/>
          <w:bCs/>
          <w:sz w:val="32"/>
          <w:szCs w:val="32"/>
        </w:rPr>
      </w:pPr>
    </w:p>
    <w:p w:rsidR="002F0E36" w:rsidRDefault="002F0E36" w:rsidP="002F0E36">
      <w:pPr>
        <w:widowControl w:val="0"/>
        <w:overflowPunct w:val="0"/>
        <w:autoSpaceDE w:val="0"/>
        <w:autoSpaceDN w:val="0"/>
        <w:adjustRightInd w:val="0"/>
        <w:spacing w:line="264" w:lineRule="auto"/>
        <w:jc w:val="both"/>
        <w:rPr>
          <w:rFonts w:ascii="Arial" w:hAnsi="Arial" w:cs="Arial"/>
          <w:b/>
          <w:bCs/>
          <w:sz w:val="32"/>
          <w:szCs w:val="32"/>
        </w:rPr>
      </w:pPr>
    </w:p>
    <w:p w:rsidR="002F0E36" w:rsidRPr="00956416" w:rsidRDefault="002F0E36" w:rsidP="00956416">
      <w:pPr>
        <w:rPr>
          <w:sz w:val="32"/>
          <w:szCs w:val="24"/>
        </w:rPr>
      </w:pPr>
      <w:r w:rsidRPr="00956416">
        <w:rPr>
          <w:sz w:val="28"/>
        </w:rPr>
        <w:t>The satisfaction that accompanies that the successful completion of any task would be incomplete without the mention of people whose ceaseless cooperation made it possible, whose constant guidance and encouragement crown all efforts with success.</w:t>
      </w:r>
    </w:p>
    <w:p w:rsidR="002F0E36" w:rsidRDefault="002F0E36" w:rsidP="002F0E36">
      <w:pPr>
        <w:widowControl w:val="0"/>
        <w:autoSpaceDE w:val="0"/>
        <w:autoSpaceDN w:val="0"/>
        <w:adjustRightInd w:val="0"/>
        <w:spacing w:line="285" w:lineRule="exact"/>
        <w:jc w:val="both"/>
        <w:rPr>
          <w:rFonts w:ascii="Arial" w:hAnsi="Arial" w:cs="Arial"/>
          <w:sz w:val="24"/>
          <w:szCs w:val="24"/>
        </w:rPr>
      </w:pPr>
    </w:p>
    <w:p w:rsidR="002F0E36" w:rsidRPr="00AC525F" w:rsidRDefault="002F0E36" w:rsidP="00C75131">
      <w:pPr>
        <w:spacing w:before="100" w:beforeAutospacing="1" w:after="100" w:afterAutospacing="1" w:line="240" w:lineRule="auto"/>
        <w:ind w:right="0"/>
        <w:rPr>
          <w:sz w:val="28"/>
        </w:rPr>
      </w:pPr>
      <w:r w:rsidRPr="00AC525F">
        <w:rPr>
          <w:sz w:val="28"/>
        </w:rPr>
        <w:t xml:space="preserve">We are grateful to our project guide </w:t>
      </w:r>
      <w:hyperlink r:id="rId10" w:history="1">
        <w:proofErr w:type="spellStart"/>
        <w:r w:rsidR="005058F4" w:rsidRPr="005058F4">
          <w:rPr>
            <w:sz w:val="28"/>
          </w:rPr>
          <w:t>Serguei</w:t>
        </w:r>
        <w:proofErr w:type="spellEnd"/>
        <w:r w:rsidR="005058F4" w:rsidRPr="005058F4">
          <w:rPr>
            <w:sz w:val="28"/>
          </w:rPr>
          <w:t xml:space="preserve"> A. </w:t>
        </w:r>
        <w:proofErr w:type="spellStart"/>
        <w:r w:rsidR="005058F4" w:rsidRPr="005058F4">
          <w:rPr>
            <w:sz w:val="28"/>
          </w:rPr>
          <w:t>Mokhov</w:t>
        </w:r>
      </w:hyperlink>
      <w:r w:rsidR="00093481">
        <w:rPr>
          <w:sz w:val="28"/>
        </w:rPr>
        <w:t>for</w:t>
      </w:r>
      <w:proofErr w:type="spellEnd"/>
      <w:r w:rsidR="00093481">
        <w:rPr>
          <w:sz w:val="28"/>
        </w:rPr>
        <w:t xml:space="preserve"> his</w:t>
      </w:r>
      <w:r w:rsidRPr="00AC525F">
        <w:rPr>
          <w:sz w:val="28"/>
        </w:rPr>
        <w:t xml:space="preserve"> guidance, inspiration and constructive suggestions that hel</w:t>
      </w:r>
      <w:r w:rsidR="00093481">
        <w:rPr>
          <w:sz w:val="28"/>
        </w:rPr>
        <w:t>ped</w:t>
      </w:r>
      <w:r w:rsidRPr="00AC525F">
        <w:rPr>
          <w:sz w:val="28"/>
        </w:rPr>
        <w:t xml:space="preserve"> us in the preparation of this project.</w:t>
      </w:r>
    </w:p>
    <w:p w:rsidR="002F0E36" w:rsidRPr="00AC525F" w:rsidRDefault="002F0E36" w:rsidP="00AC525F">
      <w:pPr>
        <w:rPr>
          <w:sz w:val="28"/>
        </w:rPr>
      </w:pPr>
    </w:p>
    <w:p w:rsidR="002F0E36" w:rsidRPr="00AC525F" w:rsidRDefault="002F0E36" w:rsidP="00AC525F">
      <w:pPr>
        <w:rPr>
          <w:sz w:val="28"/>
        </w:rPr>
      </w:pPr>
      <w:r w:rsidRPr="00AC525F">
        <w:rPr>
          <w:sz w:val="28"/>
        </w:rPr>
        <w:t>We also thank our colleagues</w:t>
      </w:r>
      <w:r w:rsidR="00F80DB7">
        <w:rPr>
          <w:sz w:val="28"/>
        </w:rPr>
        <w:t xml:space="preserve"> and lab assistance </w:t>
      </w:r>
      <w:r w:rsidRPr="00AC525F">
        <w:rPr>
          <w:sz w:val="28"/>
        </w:rPr>
        <w:t>who have helped in successful completion of the project.</w:t>
      </w:r>
    </w:p>
    <w:p w:rsidR="002F0E36" w:rsidRPr="00AC525F" w:rsidRDefault="002F0E36" w:rsidP="00AC525F">
      <w:pPr>
        <w:rPr>
          <w:sz w:val="28"/>
        </w:rPr>
      </w:pPr>
    </w:p>
    <w:p w:rsidR="002F0E36" w:rsidRDefault="002F0E36" w:rsidP="002F0E36">
      <w:pPr>
        <w:widowControl w:val="0"/>
        <w:autoSpaceDE w:val="0"/>
        <w:autoSpaceDN w:val="0"/>
        <w:adjustRightInd w:val="0"/>
        <w:spacing w:line="200" w:lineRule="exact"/>
        <w:jc w:val="both"/>
        <w:rPr>
          <w:rFonts w:ascii="Arial" w:hAnsi="Arial" w:cs="Arial"/>
          <w:sz w:val="24"/>
          <w:szCs w:val="24"/>
        </w:rPr>
      </w:pPr>
    </w:p>
    <w:p w:rsidR="002F0E36" w:rsidRDefault="002F0E36" w:rsidP="002F0E36">
      <w:pPr>
        <w:jc w:val="both"/>
        <w:rPr>
          <w:rFonts w:ascii="Arial" w:hAnsi="Arial" w:cs="Arial"/>
          <w:sz w:val="24"/>
          <w:szCs w:val="24"/>
        </w:rPr>
      </w:pPr>
    </w:p>
    <w:p w:rsidR="002F0E36" w:rsidRDefault="002F0E36" w:rsidP="002F0E36">
      <w:pPr>
        <w:jc w:val="both"/>
        <w:rPr>
          <w:rFonts w:ascii="Arial" w:hAnsi="Arial" w:cs="Arial"/>
          <w:sz w:val="24"/>
          <w:szCs w:val="24"/>
        </w:rPr>
      </w:pPr>
    </w:p>
    <w:p w:rsidR="002F0E36" w:rsidRDefault="002F0E36" w:rsidP="002F0E36">
      <w:pPr>
        <w:jc w:val="both"/>
        <w:rPr>
          <w:rFonts w:ascii="Arial" w:hAnsi="Arial" w:cs="Arial"/>
          <w:b/>
          <w:sz w:val="32"/>
          <w:szCs w:val="32"/>
        </w:rPr>
      </w:pP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sidR="00961E09">
        <w:rPr>
          <w:rFonts w:ascii="Arial" w:hAnsi="Arial" w:cs="Arial"/>
          <w:b/>
          <w:sz w:val="32"/>
          <w:szCs w:val="32"/>
        </w:rPr>
        <w:tab/>
      </w:r>
      <w:r w:rsidR="00961E09">
        <w:rPr>
          <w:rFonts w:ascii="Arial" w:hAnsi="Arial" w:cs="Arial"/>
          <w:b/>
          <w:sz w:val="32"/>
          <w:szCs w:val="32"/>
        </w:rPr>
        <w:tab/>
      </w:r>
      <w:r>
        <w:rPr>
          <w:rFonts w:ascii="Arial" w:hAnsi="Arial" w:cs="Arial"/>
          <w:b/>
          <w:sz w:val="32"/>
          <w:szCs w:val="32"/>
        </w:rPr>
        <w:tab/>
      </w:r>
      <w:r w:rsidR="004C7487">
        <w:rPr>
          <w:rFonts w:ascii="Arial" w:hAnsi="Arial" w:cs="Arial"/>
          <w:b/>
          <w:sz w:val="32"/>
          <w:szCs w:val="32"/>
        </w:rPr>
        <w:t>All Team-10</w:t>
      </w:r>
      <w:r w:rsidR="00961E09">
        <w:rPr>
          <w:rFonts w:ascii="Arial" w:hAnsi="Arial" w:cs="Arial"/>
          <w:b/>
          <w:sz w:val="32"/>
          <w:szCs w:val="32"/>
        </w:rPr>
        <w:t xml:space="preserve"> Members</w:t>
      </w:r>
    </w:p>
    <w:p w:rsidR="00B43851" w:rsidRDefault="00B43851">
      <w:pPr>
        <w:pStyle w:val="Heading1"/>
        <w:rPr>
          <w:b/>
        </w:rPr>
      </w:pPr>
    </w:p>
    <w:p w:rsidR="00B43851" w:rsidRDefault="00B43851">
      <w:pPr>
        <w:spacing w:before="0" w:after="200"/>
        <w:ind w:left="0" w:right="0"/>
        <w:rPr>
          <w:rFonts w:asciiTheme="majorHAnsi" w:eastAsiaTheme="majorEastAsia" w:hAnsiTheme="majorHAnsi" w:cstheme="majorBidi"/>
          <w:b/>
          <w:caps/>
          <w:color w:val="94B6D2" w:themeColor="accent1"/>
          <w:kern w:val="22"/>
          <w:sz w:val="28"/>
          <w:szCs w:val="28"/>
        </w:rPr>
      </w:pPr>
      <w:r>
        <w:rPr>
          <w:b/>
        </w:rPr>
        <w:br w:type="page"/>
      </w:r>
    </w:p>
    <w:p w:rsidR="00887D17" w:rsidRPr="001E523F" w:rsidRDefault="009463DB">
      <w:pPr>
        <w:pStyle w:val="Heading1"/>
        <w:rPr>
          <w:b/>
        </w:rPr>
      </w:pPr>
      <w:r w:rsidRPr="00A670C6">
        <w:rPr>
          <w:b/>
        </w:rPr>
        <w:lastRenderedPageBreak/>
        <w:t xml:space="preserve">Distributed Reservation Management </w:t>
      </w:r>
      <w:proofErr w:type="gramStart"/>
      <w:r w:rsidRPr="00A670C6">
        <w:rPr>
          <w:b/>
        </w:rPr>
        <w:t>System</w:t>
      </w:r>
      <w:r w:rsidR="00C14602">
        <w:rPr>
          <w:b/>
        </w:rPr>
        <w:t>(</w:t>
      </w:r>
      <w:proofErr w:type="gramEnd"/>
      <w:r w:rsidR="00C14602">
        <w:rPr>
          <w:b/>
        </w:rPr>
        <w:t>D.R.M.S.)</w:t>
      </w:r>
    </w:p>
    <w:p w:rsidR="00887D17" w:rsidRDefault="001E523F">
      <w:pPr>
        <w:pStyle w:val="Heading2"/>
      </w:pPr>
      <w:r>
        <w:t xml:space="preserve">About </w:t>
      </w:r>
      <w:r w:rsidR="000177E0">
        <w:t>System</w:t>
      </w:r>
    </w:p>
    <w:p w:rsidR="001A1648" w:rsidRPr="003B3F05" w:rsidRDefault="00EF7025" w:rsidP="00EF7025">
      <w:pPr>
        <w:pStyle w:val="List"/>
        <w:jc w:val="both"/>
      </w:pPr>
      <w:r w:rsidRPr="001914D0">
        <w:rPr>
          <w:sz w:val="44"/>
        </w:rPr>
        <w:t>D</w:t>
      </w:r>
      <w:r w:rsidR="002350A5">
        <w:t xml:space="preserve">istributed Reservation Management System (DRMS) for libraries: a distributed system to manage a group of library systems used by students and administrators to help them manage book reservations. </w:t>
      </w:r>
    </w:p>
    <w:p w:rsidR="005F27E6" w:rsidRDefault="005F27E6" w:rsidP="001E523F">
      <w:pPr>
        <w:pStyle w:val="ListBullet"/>
        <w:numPr>
          <w:ilvl w:val="0"/>
          <w:numId w:val="0"/>
        </w:numPr>
        <w:ind w:left="432"/>
      </w:pPr>
    </w:p>
    <w:p w:rsidR="00795BF4" w:rsidRPr="00795BF4" w:rsidRDefault="00795BF4" w:rsidP="00795BF4">
      <w:pPr>
        <w:pStyle w:val="Heading2"/>
      </w:pPr>
      <w:r w:rsidRPr="00795BF4">
        <w:t>Techniques</w:t>
      </w:r>
    </w:p>
    <w:p w:rsidR="00C21468" w:rsidRDefault="00E517B9" w:rsidP="00C21468">
      <w:pPr>
        <w:rPr>
          <w:rFonts w:cs="Arial"/>
          <w:bCs/>
          <w:color w:val="252525"/>
          <w:sz w:val="24"/>
          <w:szCs w:val="24"/>
          <w:shd w:val="clear" w:color="auto" w:fill="FFFFFF"/>
        </w:rPr>
      </w:pPr>
      <w:r>
        <w:rPr>
          <w:rFonts w:cs="Arial"/>
          <w:b/>
          <w:bCs/>
          <w:color w:val="252525"/>
          <w:sz w:val="26"/>
          <w:szCs w:val="28"/>
          <w:u w:val="single"/>
          <w:shd w:val="clear" w:color="auto" w:fill="FFFFFF"/>
        </w:rPr>
        <w:t>CORBA</w:t>
      </w:r>
      <w:r w:rsidR="00C21468" w:rsidRPr="006A2ACE">
        <w:rPr>
          <w:rFonts w:cs="Arial"/>
          <w:b/>
          <w:bCs/>
          <w:color w:val="252525"/>
          <w:sz w:val="21"/>
          <w:szCs w:val="21"/>
          <w:u w:val="single"/>
          <w:shd w:val="clear" w:color="auto" w:fill="FFFFFF"/>
        </w:rPr>
        <w:br/>
      </w:r>
      <w:proofErr w:type="spellStart"/>
      <w:r w:rsidR="00812136">
        <w:rPr>
          <w:rFonts w:cs="Arial"/>
          <w:bCs/>
          <w:color w:val="252525"/>
          <w:sz w:val="24"/>
          <w:szCs w:val="24"/>
          <w:shd w:val="clear" w:color="auto" w:fill="FFFFFF"/>
        </w:rPr>
        <w:t>Corba</w:t>
      </w:r>
      <w:proofErr w:type="spellEnd"/>
      <w:r w:rsidR="00812136">
        <w:rPr>
          <w:rFonts w:cs="Arial"/>
          <w:bCs/>
          <w:color w:val="252525"/>
          <w:sz w:val="24"/>
          <w:szCs w:val="24"/>
          <w:shd w:val="clear" w:color="auto" w:fill="FFFFFF"/>
        </w:rPr>
        <w:t xml:space="preserve"> is designed to facilitate the commu</w:t>
      </w:r>
      <w:r w:rsidR="00C72417">
        <w:rPr>
          <w:rFonts w:cs="Arial"/>
          <w:bCs/>
          <w:color w:val="252525"/>
          <w:sz w:val="24"/>
          <w:szCs w:val="24"/>
          <w:shd w:val="clear" w:color="auto" w:fill="FFFFFF"/>
        </w:rPr>
        <w:t xml:space="preserve">nication of </w:t>
      </w:r>
      <w:r w:rsidR="00812136">
        <w:rPr>
          <w:rFonts w:cs="Arial"/>
          <w:bCs/>
          <w:color w:val="252525"/>
          <w:sz w:val="24"/>
          <w:szCs w:val="24"/>
          <w:shd w:val="clear" w:color="auto" w:fill="FFFFFF"/>
        </w:rPr>
        <w:t xml:space="preserve">systems that are </w:t>
      </w:r>
      <w:r w:rsidR="00BB5E18">
        <w:rPr>
          <w:rFonts w:cs="Arial"/>
          <w:bCs/>
          <w:color w:val="252525"/>
          <w:sz w:val="24"/>
          <w:szCs w:val="24"/>
          <w:shd w:val="clear" w:color="auto" w:fill="FFFFFF"/>
        </w:rPr>
        <w:t xml:space="preserve">deployed on </w:t>
      </w:r>
      <w:proofErr w:type="gramStart"/>
      <w:r w:rsidR="00BB5E18">
        <w:rPr>
          <w:rFonts w:cs="Arial"/>
          <w:bCs/>
          <w:color w:val="252525"/>
          <w:sz w:val="24"/>
          <w:szCs w:val="24"/>
          <w:shd w:val="clear" w:color="auto" w:fill="FFFFFF"/>
        </w:rPr>
        <w:t>divers</w:t>
      </w:r>
      <w:proofErr w:type="gramEnd"/>
      <w:r w:rsidR="00BB5E18">
        <w:rPr>
          <w:rFonts w:cs="Arial"/>
          <w:bCs/>
          <w:color w:val="252525"/>
          <w:sz w:val="24"/>
          <w:szCs w:val="24"/>
          <w:shd w:val="clear" w:color="auto" w:fill="FFFFFF"/>
        </w:rPr>
        <w:t xml:space="preserve"> platforms.</w:t>
      </w:r>
      <w:r w:rsidR="005E5E3D">
        <w:rPr>
          <w:rFonts w:cs="Arial"/>
          <w:bCs/>
          <w:color w:val="252525"/>
          <w:sz w:val="24"/>
          <w:szCs w:val="24"/>
          <w:shd w:val="clear" w:color="auto" w:fill="FFFFFF"/>
        </w:rPr>
        <w:t xml:space="preserve"> </w:t>
      </w:r>
      <w:r w:rsidR="00BB5E18" w:rsidRPr="00BB5E18">
        <w:rPr>
          <w:rFonts w:cs="Arial"/>
          <w:bCs/>
          <w:color w:val="252525"/>
          <w:sz w:val="24"/>
          <w:szCs w:val="24"/>
          <w:shd w:val="clear" w:color="auto" w:fill="FFFFFF"/>
        </w:rPr>
        <w:t>CORBA enables collaboration between systems on different operating systems, programming languages, and computing hardware. CORBA has many of the same design goals as object-oriented programming: encapsulation and reuse. CORBA uses an object-oriented model although the systems that utilize CORBA do not have to be object-oriented. CORBA is an example of the distributed object paradigm.</w:t>
      </w:r>
    </w:p>
    <w:p w:rsidR="00C21468" w:rsidRDefault="00C21468" w:rsidP="00C21468">
      <w:pPr>
        <w:rPr>
          <w:sz w:val="24"/>
          <w:szCs w:val="24"/>
        </w:rPr>
      </w:pPr>
    </w:p>
    <w:p w:rsidR="00C21468" w:rsidRDefault="00C21468" w:rsidP="00C21468">
      <w:pPr>
        <w:rPr>
          <w:sz w:val="24"/>
          <w:szCs w:val="24"/>
        </w:rPr>
      </w:pPr>
      <w:r w:rsidRPr="00337A45">
        <w:rPr>
          <w:b/>
          <w:sz w:val="26"/>
          <w:szCs w:val="24"/>
          <w:u w:val="single"/>
        </w:rPr>
        <w:t>User Datagram Protocol</w:t>
      </w:r>
      <w:r>
        <w:rPr>
          <w:b/>
          <w:sz w:val="28"/>
          <w:szCs w:val="24"/>
          <w:u w:val="single"/>
        </w:rPr>
        <w:br/>
      </w:r>
      <w:r>
        <w:rPr>
          <w:sz w:val="24"/>
          <w:szCs w:val="24"/>
        </w:rPr>
        <w:t xml:space="preserve">UDP </w:t>
      </w:r>
      <w:r w:rsidRPr="00315A4D">
        <w:rPr>
          <w:sz w:val="24"/>
          <w:szCs w:val="24"/>
        </w:rPr>
        <w:t>is a communications protocol that offers a limited amount of service when messages are exchanged between computers in a network that uses the Internet Protocol (IP). UDP is an alternative to the Transmission Control Protocol (TCP) and, together with IP, is sometimes referred to as UDP/IP.</w:t>
      </w:r>
    </w:p>
    <w:p w:rsidR="00C21468" w:rsidRDefault="00C21468" w:rsidP="00C21468">
      <w:pPr>
        <w:rPr>
          <w:sz w:val="24"/>
          <w:szCs w:val="24"/>
        </w:rPr>
      </w:pPr>
    </w:p>
    <w:p w:rsidR="00C21468" w:rsidRPr="00DB0DA3" w:rsidRDefault="00C21468" w:rsidP="00C21468">
      <w:pPr>
        <w:rPr>
          <w:rFonts w:asciiTheme="majorHAnsi" w:hAnsiTheme="majorHAnsi" w:cs="Times New Roman"/>
          <w:b/>
          <w:sz w:val="24"/>
          <w:szCs w:val="24"/>
          <w:u w:val="single"/>
        </w:rPr>
      </w:pPr>
      <w:r w:rsidRPr="00DB0DA3">
        <w:rPr>
          <w:rFonts w:asciiTheme="majorHAnsi" w:hAnsiTheme="majorHAnsi" w:cs="Times New Roman"/>
          <w:b/>
          <w:sz w:val="24"/>
          <w:szCs w:val="24"/>
          <w:u w:val="single"/>
        </w:rPr>
        <w:t>Most Important /Difficult part</w:t>
      </w:r>
    </w:p>
    <w:p w:rsidR="00784982" w:rsidRPr="00DB0DA3" w:rsidRDefault="00784982" w:rsidP="00784982">
      <w:pPr>
        <w:pStyle w:val="ListParagraph"/>
        <w:spacing w:before="0" w:after="200"/>
        <w:ind w:left="426" w:right="0"/>
        <w:rPr>
          <w:rFonts w:asciiTheme="majorHAnsi" w:hAnsiTheme="majorHAnsi" w:cs="Times New Roman"/>
          <w:b/>
          <w:sz w:val="24"/>
          <w:szCs w:val="24"/>
        </w:rPr>
      </w:pPr>
    </w:p>
    <w:p w:rsidR="00784982" w:rsidRPr="00DB0DA3" w:rsidRDefault="00C21468" w:rsidP="00784982">
      <w:pPr>
        <w:pStyle w:val="ListParagraph"/>
        <w:numPr>
          <w:ilvl w:val="0"/>
          <w:numId w:val="19"/>
        </w:numPr>
        <w:spacing w:before="0" w:after="200"/>
        <w:ind w:left="426" w:right="0" w:hanging="284"/>
        <w:rPr>
          <w:rFonts w:asciiTheme="majorHAnsi" w:hAnsiTheme="majorHAnsi" w:cs="Times New Roman"/>
          <w:b/>
          <w:sz w:val="24"/>
          <w:szCs w:val="24"/>
        </w:rPr>
      </w:pPr>
      <w:r w:rsidRPr="00DB0DA3">
        <w:rPr>
          <w:rFonts w:asciiTheme="majorHAnsi" w:hAnsiTheme="majorHAnsi" w:cs="Times New Roman"/>
          <w:sz w:val="24"/>
          <w:szCs w:val="24"/>
        </w:rPr>
        <w:t xml:space="preserve"> </w:t>
      </w:r>
      <w:r w:rsidR="00784982" w:rsidRPr="00DB0DA3">
        <w:rPr>
          <w:rFonts w:asciiTheme="majorHAnsi" w:hAnsiTheme="majorHAnsi" w:cs="Times New Roman"/>
          <w:b/>
          <w:sz w:val="24"/>
          <w:szCs w:val="24"/>
        </w:rPr>
        <w:t>Obsolete Technology:</w:t>
      </w:r>
    </w:p>
    <w:p w:rsidR="00784982" w:rsidRPr="00DB0DA3" w:rsidRDefault="00784982" w:rsidP="00784982">
      <w:pPr>
        <w:ind w:left="426"/>
        <w:jc w:val="both"/>
        <w:rPr>
          <w:rFonts w:asciiTheme="majorHAnsi" w:hAnsiTheme="majorHAnsi" w:cs="Times New Roman"/>
          <w:sz w:val="24"/>
          <w:szCs w:val="24"/>
        </w:rPr>
      </w:pPr>
      <w:r w:rsidRPr="00DB0DA3">
        <w:rPr>
          <w:rFonts w:asciiTheme="majorHAnsi" w:hAnsiTheme="majorHAnsi" w:cs="Times New Roman"/>
          <w:sz w:val="24"/>
          <w:szCs w:val="24"/>
        </w:rPr>
        <w:t>The CORBA is actually an obsolete technology because of that the latest version of CORBA eclipse plug-in was released on 2008 which is no longer supported by the latest eclipse release Luna. Later we installed the earlier release Juno which has support of CORBA plug-in.</w:t>
      </w:r>
    </w:p>
    <w:p w:rsidR="00784982" w:rsidRPr="00DB0DA3" w:rsidRDefault="00784982" w:rsidP="00784982">
      <w:pPr>
        <w:pStyle w:val="ListParagraph"/>
        <w:numPr>
          <w:ilvl w:val="0"/>
          <w:numId w:val="19"/>
        </w:numPr>
        <w:spacing w:before="0" w:after="200"/>
        <w:ind w:left="426" w:right="0" w:hanging="284"/>
        <w:jc w:val="both"/>
        <w:rPr>
          <w:rFonts w:asciiTheme="majorHAnsi" w:hAnsiTheme="majorHAnsi" w:cs="Times New Roman"/>
          <w:sz w:val="24"/>
          <w:szCs w:val="24"/>
        </w:rPr>
      </w:pPr>
      <w:r w:rsidRPr="00DB0DA3">
        <w:rPr>
          <w:rFonts w:asciiTheme="majorHAnsi" w:hAnsiTheme="majorHAnsi" w:cs="Times New Roman"/>
          <w:b/>
          <w:sz w:val="24"/>
          <w:szCs w:val="24"/>
        </w:rPr>
        <w:t>Deadlock Problem</w:t>
      </w:r>
      <w:r w:rsidRPr="00DB0DA3">
        <w:rPr>
          <w:rFonts w:asciiTheme="majorHAnsi" w:hAnsiTheme="majorHAnsi" w:cs="Times New Roman"/>
          <w:sz w:val="24"/>
          <w:szCs w:val="24"/>
        </w:rPr>
        <w:t>:</w:t>
      </w:r>
    </w:p>
    <w:p w:rsidR="00784982" w:rsidRPr="00DB0DA3" w:rsidRDefault="00784982" w:rsidP="00784982">
      <w:pPr>
        <w:ind w:left="426"/>
        <w:jc w:val="both"/>
        <w:rPr>
          <w:rFonts w:asciiTheme="majorHAnsi" w:hAnsiTheme="majorHAnsi" w:cs="Times New Roman"/>
          <w:sz w:val="24"/>
          <w:szCs w:val="24"/>
        </w:rPr>
      </w:pPr>
      <w:r w:rsidRPr="00DB0DA3">
        <w:rPr>
          <w:rFonts w:asciiTheme="majorHAnsi" w:hAnsiTheme="majorHAnsi" w:cs="Times New Roman"/>
          <w:sz w:val="24"/>
          <w:szCs w:val="24"/>
        </w:rPr>
        <w:t>A deadlock is a state where two, or more, threads are blocked waiting for the other blocked waiting thread (or threads) to finish and thus none of the threads will ever complete.  To prevent the deadlock problem the overlapping locks are avoided.</w:t>
      </w:r>
    </w:p>
    <w:p w:rsidR="00784982" w:rsidRPr="00DB0DA3" w:rsidRDefault="00784982" w:rsidP="00784982">
      <w:pPr>
        <w:pStyle w:val="ListParagraph"/>
        <w:numPr>
          <w:ilvl w:val="0"/>
          <w:numId w:val="19"/>
        </w:numPr>
        <w:spacing w:before="0" w:after="200"/>
        <w:ind w:left="426" w:right="0" w:hanging="284"/>
        <w:jc w:val="both"/>
        <w:rPr>
          <w:rFonts w:asciiTheme="majorHAnsi" w:hAnsiTheme="majorHAnsi" w:cs="Times New Roman"/>
          <w:b/>
          <w:sz w:val="24"/>
          <w:szCs w:val="24"/>
        </w:rPr>
      </w:pPr>
      <w:r w:rsidRPr="00DB0DA3">
        <w:rPr>
          <w:rFonts w:asciiTheme="majorHAnsi" w:hAnsiTheme="majorHAnsi" w:cs="Times New Roman"/>
          <w:b/>
          <w:sz w:val="24"/>
          <w:szCs w:val="24"/>
        </w:rPr>
        <w:lastRenderedPageBreak/>
        <w:t>Synchronization issues:</w:t>
      </w:r>
    </w:p>
    <w:p w:rsidR="00784982" w:rsidRPr="00DB0DA3" w:rsidRDefault="00784982" w:rsidP="00784982">
      <w:pPr>
        <w:pStyle w:val="ListParagraph"/>
        <w:ind w:left="426"/>
        <w:jc w:val="both"/>
        <w:rPr>
          <w:rFonts w:asciiTheme="majorHAnsi" w:hAnsiTheme="majorHAnsi" w:cs="Times New Roman"/>
          <w:b/>
          <w:sz w:val="24"/>
          <w:szCs w:val="24"/>
        </w:rPr>
      </w:pPr>
    </w:p>
    <w:p w:rsidR="00784982" w:rsidRPr="00DB0DA3" w:rsidRDefault="00784982" w:rsidP="00784982">
      <w:pPr>
        <w:pStyle w:val="ListParagraph"/>
        <w:ind w:left="426"/>
        <w:rPr>
          <w:rFonts w:asciiTheme="majorHAnsi" w:hAnsiTheme="majorHAnsi" w:cs="Times New Roman"/>
          <w:sz w:val="24"/>
          <w:szCs w:val="24"/>
        </w:rPr>
      </w:pPr>
      <w:r w:rsidRPr="00DB0DA3">
        <w:rPr>
          <w:rFonts w:asciiTheme="majorHAnsi" w:hAnsiTheme="majorHAnsi" w:cs="Times New Roman"/>
          <w:sz w:val="24"/>
          <w:szCs w:val="24"/>
        </w:rPr>
        <w:t xml:space="preserve">There can be many server and client running simultaneously on different machines. On adding the information of new student the information for each student has to be unique. If the list is accessed simultaneously then it will result into discrepancies of data. Similarly, while reserving the book by the students since the book can be reserved by one student at one time. Hence, it is need to be accessed by only one user at a time. The lock mechanism is used in our application. </w:t>
      </w:r>
    </w:p>
    <w:p w:rsidR="00784982" w:rsidRPr="00DB0DA3" w:rsidRDefault="00784982" w:rsidP="00784982">
      <w:pPr>
        <w:pStyle w:val="ListParagraph"/>
        <w:ind w:left="426"/>
        <w:jc w:val="both"/>
        <w:rPr>
          <w:rFonts w:asciiTheme="majorHAnsi" w:hAnsiTheme="majorHAnsi" w:cs="Times New Roman"/>
          <w:b/>
          <w:sz w:val="24"/>
          <w:szCs w:val="24"/>
        </w:rPr>
      </w:pPr>
    </w:p>
    <w:p w:rsidR="00784982" w:rsidRPr="00DB0DA3" w:rsidRDefault="00784982" w:rsidP="00784982">
      <w:pPr>
        <w:pStyle w:val="ListParagraph"/>
        <w:numPr>
          <w:ilvl w:val="0"/>
          <w:numId w:val="19"/>
        </w:numPr>
        <w:spacing w:before="0" w:after="200"/>
        <w:ind w:left="426" w:right="0" w:hanging="284"/>
        <w:jc w:val="both"/>
        <w:rPr>
          <w:rFonts w:asciiTheme="majorHAnsi" w:hAnsiTheme="majorHAnsi" w:cs="Times New Roman"/>
          <w:b/>
          <w:sz w:val="24"/>
          <w:szCs w:val="24"/>
        </w:rPr>
      </w:pPr>
      <w:r w:rsidRPr="00DB0DA3">
        <w:rPr>
          <w:rFonts w:asciiTheme="majorHAnsi" w:hAnsiTheme="majorHAnsi" w:cs="Times New Roman"/>
          <w:b/>
          <w:sz w:val="24"/>
          <w:szCs w:val="24"/>
        </w:rPr>
        <w:t>High Latency:</w:t>
      </w:r>
    </w:p>
    <w:p w:rsidR="00784982" w:rsidRPr="00DB0DA3" w:rsidRDefault="00DB0DA3" w:rsidP="00784982">
      <w:pPr>
        <w:pStyle w:val="ListParagraph"/>
        <w:ind w:left="426"/>
        <w:jc w:val="both"/>
        <w:rPr>
          <w:rFonts w:asciiTheme="majorHAnsi" w:hAnsiTheme="majorHAnsi" w:cs="Times New Roman"/>
          <w:sz w:val="24"/>
          <w:szCs w:val="24"/>
        </w:rPr>
      </w:pPr>
      <w:r>
        <w:rPr>
          <w:rFonts w:asciiTheme="majorHAnsi" w:hAnsiTheme="majorHAnsi" w:cs="Times New Roman"/>
          <w:color w:val="252525"/>
          <w:sz w:val="24"/>
          <w:szCs w:val="24"/>
          <w:shd w:val="clear" w:color="auto" w:fill="FFFFFF"/>
        </w:rPr>
        <w:t>The</w:t>
      </w:r>
      <w:r w:rsidR="00784982" w:rsidRPr="00DB0DA3">
        <w:rPr>
          <w:rFonts w:asciiTheme="majorHAnsi" w:hAnsiTheme="majorHAnsi" w:cs="Times New Roman"/>
          <w:color w:val="252525"/>
          <w:sz w:val="24"/>
          <w:szCs w:val="24"/>
          <w:shd w:val="clear" w:color="auto" w:fill="FFFFFF"/>
        </w:rPr>
        <w:t xml:space="preserve"> objects residing in the same</w:t>
      </w:r>
      <w:r w:rsidR="00784982" w:rsidRPr="00DB0DA3">
        <w:rPr>
          <w:rStyle w:val="apple-converted-space"/>
          <w:rFonts w:asciiTheme="majorHAnsi" w:hAnsiTheme="majorHAnsi" w:cs="Times New Roman"/>
          <w:color w:val="252525"/>
          <w:sz w:val="24"/>
          <w:szCs w:val="24"/>
          <w:shd w:val="clear" w:color="auto" w:fill="FFFFFF"/>
        </w:rPr>
        <w:t> </w:t>
      </w:r>
      <w:hyperlink r:id="rId11" w:tooltip="Address space" w:history="1">
        <w:r w:rsidR="00784982" w:rsidRPr="00DB0DA3">
          <w:rPr>
            <w:rStyle w:val="Hyperlink"/>
            <w:rFonts w:asciiTheme="majorHAnsi" w:hAnsiTheme="majorHAnsi" w:cs="Times New Roman"/>
            <w:color w:val="000000" w:themeColor="text1"/>
            <w:sz w:val="24"/>
            <w:szCs w:val="24"/>
            <w:u w:val="none"/>
            <w:shd w:val="clear" w:color="auto" w:fill="FFFFFF"/>
          </w:rPr>
          <w:t>address</w:t>
        </w:r>
      </w:hyperlink>
      <w:r w:rsidR="00784982" w:rsidRPr="00DB0DA3">
        <w:rPr>
          <w:rFonts w:asciiTheme="majorHAnsi" w:hAnsiTheme="majorHAnsi" w:cs="Times New Roman"/>
          <w:sz w:val="24"/>
          <w:szCs w:val="24"/>
        </w:rPr>
        <w:t xml:space="preserve"> s</w:t>
      </w:r>
      <w:r w:rsidR="00784982" w:rsidRPr="00DB0DA3">
        <w:rPr>
          <w:rStyle w:val="apple-converted-space"/>
          <w:rFonts w:asciiTheme="majorHAnsi" w:hAnsiTheme="majorHAnsi" w:cs="Times New Roman"/>
          <w:color w:val="252525"/>
          <w:sz w:val="24"/>
          <w:szCs w:val="24"/>
          <w:shd w:val="clear" w:color="auto" w:fill="FFFFFF"/>
        </w:rPr>
        <w:t> </w:t>
      </w:r>
      <w:r w:rsidR="00784982" w:rsidRPr="00DB0DA3">
        <w:rPr>
          <w:rFonts w:asciiTheme="majorHAnsi" w:hAnsiTheme="majorHAnsi" w:cs="Times New Roman"/>
          <w:color w:val="252525"/>
          <w:sz w:val="24"/>
          <w:szCs w:val="24"/>
          <w:shd w:val="clear" w:color="auto" w:fill="FFFFFF"/>
        </w:rPr>
        <w:t>and accessible with a simple</w:t>
      </w:r>
      <w:r w:rsidR="00784982" w:rsidRPr="00DB0DA3">
        <w:rPr>
          <w:rStyle w:val="apple-converted-space"/>
          <w:rFonts w:asciiTheme="majorHAnsi" w:hAnsiTheme="majorHAnsi" w:cs="Times New Roman"/>
          <w:color w:val="252525"/>
          <w:sz w:val="24"/>
          <w:szCs w:val="24"/>
          <w:shd w:val="clear" w:color="auto" w:fill="FFFFFF"/>
        </w:rPr>
        <w:t> </w:t>
      </w:r>
      <w:r w:rsidR="00784982" w:rsidRPr="00DB0DA3">
        <w:rPr>
          <w:rFonts w:asciiTheme="majorHAnsi" w:hAnsiTheme="majorHAnsi" w:cs="Times New Roman"/>
          <w:sz w:val="24"/>
          <w:szCs w:val="24"/>
        </w:rPr>
        <w:t xml:space="preserve">function call </w:t>
      </w:r>
      <w:r w:rsidR="00784982" w:rsidRPr="00DB0DA3">
        <w:rPr>
          <w:rFonts w:asciiTheme="majorHAnsi" w:hAnsiTheme="majorHAnsi" w:cs="Times New Roman"/>
          <w:color w:val="252525"/>
          <w:sz w:val="24"/>
          <w:szCs w:val="24"/>
          <w:shd w:val="clear" w:color="auto" w:fill="FFFFFF"/>
        </w:rPr>
        <w:t>are treated the same as objects residing elsewhere (different processes on the same machine, or different machines). This is a fundamental design flaw in case CORBA applications</w:t>
      </w:r>
      <w:r w:rsidR="00784982" w:rsidRPr="00DB0DA3">
        <w:rPr>
          <w:rStyle w:val="apple-converted-space"/>
          <w:rFonts w:asciiTheme="majorHAnsi" w:hAnsiTheme="majorHAnsi" w:cs="Times New Roman"/>
          <w:color w:val="252525"/>
          <w:sz w:val="24"/>
          <w:szCs w:val="24"/>
          <w:shd w:val="clear" w:color="auto" w:fill="FFFFFF"/>
        </w:rPr>
        <w:t> </w:t>
      </w:r>
      <w:r w:rsidR="00784982" w:rsidRPr="00DB0DA3">
        <w:rPr>
          <w:rFonts w:asciiTheme="majorHAnsi" w:hAnsiTheme="majorHAnsi" w:cs="Times New Roman"/>
          <w:color w:val="252525"/>
          <w:sz w:val="24"/>
          <w:szCs w:val="24"/>
          <w:shd w:val="clear" w:color="auto" w:fill="FFFFFF"/>
        </w:rPr>
        <w:t>as it makes all object access as complex as the most complex case</w:t>
      </w:r>
      <w:r w:rsidR="00784982" w:rsidRPr="00DB0DA3">
        <w:rPr>
          <w:rStyle w:val="apple-converted-space"/>
          <w:rFonts w:asciiTheme="majorHAnsi" w:hAnsiTheme="majorHAnsi" w:cs="Times New Roman"/>
          <w:color w:val="252525"/>
          <w:sz w:val="24"/>
          <w:szCs w:val="24"/>
          <w:shd w:val="clear" w:color="auto" w:fill="FFFFFF"/>
        </w:rPr>
        <w:t>. The local objects are treated as remote objects which increase the latency time.</w:t>
      </w:r>
    </w:p>
    <w:p w:rsidR="00784982" w:rsidRPr="00784982" w:rsidRDefault="00784982" w:rsidP="00784982">
      <w:pPr>
        <w:pStyle w:val="ListParagraph"/>
        <w:ind w:left="426"/>
        <w:jc w:val="both"/>
        <w:rPr>
          <w:rFonts w:ascii="Times New Roman" w:hAnsi="Times New Roman" w:cs="Times New Roman"/>
          <w:b/>
          <w:sz w:val="24"/>
          <w:szCs w:val="24"/>
        </w:rPr>
      </w:pPr>
    </w:p>
    <w:p w:rsidR="00120EF8" w:rsidRDefault="00120EF8">
      <w:pPr>
        <w:spacing w:before="0" w:after="200"/>
        <w:ind w:left="0" w:right="0"/>
        <w:rPr>
          <w:b/>
          <w:sz w:val="24"/>
          <w:szCs w:val="24"/>
          <w:u w:val="single"/>
        </w:rPr>
      </w:pPr>
      <w:r>
        <w:rPr>
          <w:b/>
          <w:sz w:val="24"/>
          <w:szCs w:val="24"/>
          <w:u w:val="single"/>
        </w:rPr>
        <w:br w:type="page"/>
      </w:r>
    </w:p>
    <w:p w:rsidR="00C05247" w:rsidRDefault="00C05247" w:rsidP="00784982">
      <w:pPr>
        <w:rPr>
          <w:b/>
          <w:sz w:val="24"/>
          <w:szCs w:val="24"/>
          <w:u w:val="single"/>
        </w:rPr>
      </w:pPr>
      <w:r w:rsidRPr="00C05247">
        <w:rPr>
          <w:b/>
          <w:sz w:val="24"/>
          <w:szCs w:val="24"/>
          <w:u w:val="single"/>
        </w:rPr>
        <w:lastRenderedPageBreak/>
        <w:t xml:space="preserve">Test Scenario </w:t>
      </w:r>
    </w:p>
    <w:p w:rsidR="00C05247" w:rsidRPr="00C05247" w:rsidRDefault="00C05247" w:rsidP="00C05247">
      <w:pPr>
        <w:rPr>
          <w:sz w:val="24"/>
          <w:szCs w:val="24"/>
        </w:rPr>
      </w:pPr>
      <w:r w:rsidRPr="00C05247">
        <w:rPr>
          <w:sz w:val="24"/>
          <w:szCs w:val="24"/>
        </w:rPr>
        <w:t>Software testing is a critical element of software quality assurance and represents the ultimate review of specifications, design and coding. The testing phase involves the testing of system using various test data; Preparation of test data plays a vital role in the system testing. After preparation the test data, the system under study is tested.</w:t>
      </w:r>
    </w:p>
    <w:p w:rsidR="00C05247" w:rsidRPr="00C05247" w:rsidRDefault="00C05247" w:rsidP="00C05247">
      <w:pPr>
        <w:rPr>
          <w:sz w:val="24"/>
          <w:szCs w:val="24"/>
        </w:rPr>
      </w:pPr>
      <w:r w:rsidRPr="00C05247">
        <w:rPr>
          <w:sz w:val="24"/>
          <w:szCs w:val="24"/>
        </w:rPr>
        <w:t>Those test data, errors were found and corrected by following testing steps and corrections are recorded for future references. Thus a series testing is performed on the system before it is ready for implementation.</w:t>
      </w:r>
    </w:p>
    <w:p w:rsidR="00C05247" w:rsidRDefault="00C05247" w:rsidP="00C17A78">
      <w:pPr>
        <w:rPr>
          <w:b/>
          <w:sz w:val="24"/>
          <w:szCs w:val="24"/>
          <w:u w:val="single"/>
        </w:rPr>
      </w:pPr>
    </w:p>
    <w:p w:rsidR="007D203C" w:rsidRPr="005202C5" w:rsidRDefault="008A49E9" w:rsidP="008A49E9">
      <w:pPr>
        <w:pStyle w:val="ListParagraph"/>
        <w:numPr>
          <w:ilvl w:val="0"/>
          <w:numId w:val="16"/>
        </w:numPr>
        <w:shd w:val="clear" w:color="auto" w:fill="FFFFFF"/>
        <w:spacing w:before="0" w:line="360" w:lineRule="atLeast"/>
        <w:ind w:right="0"/>
        <w:textAlignment w:val="baseline"/>
        <w:rPr>
          <w:rFonts w:asciiTheme="majorHAnsi" w:eastAsia="Times New Roman" w:hAnsiTheme="majorHAnsi" w:cs="Arial"/>
          <w:b/>
          <w:bCs/>
          <w:color w:val="444444"/>
          <w:sz w:val="21"/>
          <w:szCs w:val="21"/>
          <w:u w:val="single"/>
          <w:bdr w:val="none" w:sz="0" w:space="0" w:color="auto" w:frame="1"/>
          <w:lang w:eastAsia="en-US"/>
        </w:rPr>
      </w:pPr>
      <w:r w:rsidRPr="005202C5">
        <w:rPr>
          <w:rFonts w:asciiTheme="majorHAnsi" w:eastAsia="Times New Roman" w:hAnsiTheme="majorHAnsi" w:cs="Arial"/>
          <w:b/>
          <w:bCs/>
          <w:color w:val="444444"/>
          <w:sz w:val="21"/>
          <w:szCs w:val="21"/>
          <w:u w:val="single"/>
          <w:bdr w:val="none" w:sz="0" w:space="0" w:color="auto" w:frame="1"/>
          <w:lang w:eastAsia="en-US"/>
        </w:rPr>
        <w:t xml:space="preserve">Library Server Testing </w:t>
      </w:r>
    </w:p>
    <w:p w:rsidR="00534FA0" w:rsidRPr="005202C5" w:rsidRDefault="00534FA0" w:rsidP="007D203C">
      <w:pPr>
        <w:shd w:val="clear" w:color="auto" w:fill="FFFFFF"/>
        <w:spacing w:before="0" w:line="360" w:lineRule="atLeast"/>
        <w:ind w:left="0" w:right="0"/>
        <w:textAlignment w:val="baseline"/>
        <w:rPr>
          <w:rFonts w:asciiTheme="majorHAnsi" w:eastAsia="Times New Roman" w:hAnsiTheme="majorHAnsi" w:cs="Arial"/>
          <w:color w:val="444444"/>
          <w:sz w:val="21"/>
          <w:szCs w:val="21"/>
          <w:lang w:eastAsia="en-US"/>
        </w:rPr>
      </w:pPr>
    </w:p>
    <w:tbl>
      <w:tblPr>
        <w:tblW w:w="4491" w:type="pct"/>
        <w:tblCellSpacing w:w="0" w:type="dxa"/>
        <w:tblInd w:w="1407" w:type="dxa"/>
        <w:tblBorders>
          <w:insideH w:val="single" w:sz="4" w:space="0" w:color="auto"/>
        </w:tblBorders>
        <w:shd w:val="clear" w:color="auto" w:fill="EAEBEC"/>
        <w:tblCellMar>
          <w:left w:w="0" w:type="dxa"/>
          <w:right w:w="0" w:type="dxa"/>
        </w:tblCellMar>
        <w:tblLook w:val="04A0" w:firstRow="1" w:lastRow="0" w:firstColumn="1" w:lastColumn="0" w:noHBand="0" w:noVBand="1"/>
      </w:tblPr>
      <w:tblGrid>
        <w:gridCol w:w="996"/>
        <w:gridCol w:w="5923"/>
        <w:gridCol w:w="1758"/>
      </w:tblGrid>
      <w:tr w:rsidR="00567895" w:rsidRPr="005202C5" w:rsidTr="00390C7D">
        <w:trPr>
          <w:tblCellSpacing w:w="0" w:type="dxa"/>
        </w:trPr>
        <w:tc>
          <w:tcPr>
            <w:tcW w:w="0" w:type="auto"/>
            <w:shd w:val="clear" w:color="auto" w:fill="FFFFFF"/>
            <w:tcMar>
              <w:top w:w="150" w:type="dxa"/>
              <w:left w:w="300" w:type="dxa"/>
              <w:bottom w:w="150" w:type="dxa"/>
              <w:right w:w="225" w:type="dxa"/>
            </w:tcMar>
            <w:vAlign w:val="bottom"/>
            <w:hideMark/>
          </w:tcPr>
          <w:p w:rsidR="008638A1" w:rsidRPr="005202C5" w:rsidRDefault="008638A1" w:rsidP="007D203C">
            <w:pPr>
              <w:spacing w:before="0" w:line="360" w:lineRule="atLeast"/>
              <w:ind w:left="0" w:right="0"/>
              <w:rPr>
                <w:rFonts w:asciiTheme="majorHAnsi" w:eastAsia="Times New Roman" w:hAnsiTheme="majorHAnsi" w:cs="Arial"/>
                <w:color w:val="666666"/>
                <w:sz w:val="18"/>
                <w:szCs w:val="18"/>
                <w:lang w:eastAsia="en-US"/>
              </w:rPr>
            </w:pPr>
            <w:proofErr w:type="spellStart"/>
            <w:r w:rsidRPr="005202C5">
              <w:rPr>
                <w:rFonts w:asciiTheme="majorHAnsi" w:eastAsia="Times New Roman" w:hAnsiTheme="majorHAnsi" w:cs="Arial"/>
                <w:b/>
                <w:bCs/>
                <w:color w:val="666666"/>
                <w:sz w:val="18"/>
                <w:szCs w:val="18"/>
                <w:bdr w:val="none" w:sz="0" w:space="0" w:color="auto" w:frame="1"/>
                <w:lang w:eastAsia="en-US"/>
              </w:rPr>
              <w:t>SL.No</w:t>
            </w:r>
            <w:proofErr w:type="spellEnd"/>
          </w:p>
        </w:tc>
        <w:tc>
          <w:tcPr>
            <w:tcW w:w="3413" w:type="pct"/>
            <w:shd w:val="clear" w:color="auto" w:fill="FFFFFF"/>
            <w:tcMar>
              <w:top w:w="150" w:type="dxa"/>
              <w:left w:w="225" w:type="dxa"/>
              <w:bottom w:w="150" w:type="dxa"/>
              <w:right w:w="225" w:type="dxa"/>
            </w:tcMar>
            <w:vAlign w:val="bottom"/>
            <w:hideMark/>
          </w:tcPr>
          <w:p w:rsidR="008638A1" w:rsidRPr="005202C5" w:rsidRDefault="008638A1" w:rsidP="007D203C">
            <w:pPr>
              <w:spacing w:before="0" w:line="360" w:lineRule="atLeast"/>
              <w:ind w:left="0" w:right="0"/>
              <w:jc w:val="center"/>
              <w:textAlignment w:val="baseline"/>
              <w:rPr>
                <w:rFonts w:asciiTheme="majorHAnsi" w:eastAsia="Times New Roman" w:hAnsiTheme="majorHAnsi" w:cs="Arial"/>
                <w:color w:val="666666"/>
                <w:sz w:val="18"/>
                <w:szCs w:val="18"/>
                <w:lang w:eastAsia="en-US"/>
              </w:rPr>
            </w:pPr>
            <w:r w:rsidRPr="005202C5">
              <w:rPr>
                <w:rFonts w:asciiTheme="majorHAnsi" w:eastAsia="Times New Roman" w:hAnsiTheme="majorHAnsi" w:cs="Arial"/>
                <w:b/>
                <w:bCs/>
                <w:color w:val="666666"/>
                <w:sz w:val="18"/>
                <w:szCs w:val="18"/>
                <w:bdr w:val="none" w:sz="0" w:space="0" w:color="auto" w:frame="1"/>
                <w:lang w:eastAsia="en-US"/>
              </w:rPr>
              <w:t>Test Case</w:t>
            </w:r>
          </w:p>
        </w:tc>
        <w:tc>
          <w:tcPr>
            <w:tcW w:w="1013" w:type="pct"/>
            <w:shd w:val="clear" w:color="auto" w:fill="FFFFFF"/>
            <w:tcMar>
              <w:top w:w="150" w:type="dxa"/>
              <w:left w:w="300" w:type="dxa"/>
              <w:bottom w:w="150" w:type="dxa"/>
            </w:tcMar>
            <w:vAlign w:val="bottom"/>
            <w:hideMark/>
          </w:tcPr>
          <w:p w:rsidR="008638A1" w:rsidRPr="005202C5" w:rsidRDefault="008638A1" w:rsidP="007D203C">
            <w:pPr>
              <w:spacing w:before="0" w:line="360" w:lineRule="atLeast"/>
              <w:ind w:left="0" w:right="0"/>
              <w:rPr>
                <w:rFonts w:asciiTheme="majorHAnsi" w:eastAsia="Times New Roman" w:hAnsiTheme="majorHAnsi" w:cs="Arial"/>
                <w:color w:val="666666"/>
                <w:sz w:val="18"/>
                <w:szCs w:val="18"/>
                <w:lang w:eastAsia="en-US"/>
              </w:rPr>
            </w:pPr>
            <w:r w:rsidRPr="005202C5">
              <w:rPr>
                <w:rFonts w:asciiTheme="majorHAnsi" w:eastAsia="Times New Roman" w:hAnsiTheme="majorHAnsi" w:cs="Arial"/>
                <w:b/>
                <w:bCs/>
                <w:color w:val="666666"/>
                <w:sz w:val="18"/>
                <w:szCs w:val="18"/>
                <w:bdr w:val="none" w:sz="0" w:space="0" w:color="auto" w:frame="1"/>
                <w:lang w:eastAsia="en-US"/>
              </w:rPr>
              <w:t>Test</w:t>
            </w:r>
            <w:r w:rsidR="00F41726" w:rsidRPr="005202C5">
              <w:rPr>
                <w:rFonts w:asciiTheme="majorHAnsi" w:eastAsia="Times New Roman" w:hAnsiTheme="majorHAnsi" w:cs="Arial"/>
                <w:b/>
                <w:bCs/>
                <w:color w:val="666666"/>
                <w:sz w:val="18"/>
                <w:szCs w:val="18"/>
                <w:bdr w:val="none" w:sz="0" w:space="0" w:color="auto" w:frame="1"/>
                <w:lang w:eastAsia="en-US"/>
              </w:rPr>
              <w:t xml:space="preserve"> Expected </w:t>
            </w:r>
            <w:r w:rsidRPr="005202C5">
              <w:rPr>
                <w:rFonts w:asciiTheme="majorHAnsi" w:eastAsia="Times New Roman" w:hAnsiTheme="majorHAnsi" w:cs="Arial"/>
                <w:b/>
                <w:bCs/>
                <w:color w:val="666666"/>
                <w:sz w:val="18"/>
                <w:szCs w:val="18"/>
                <w:bdr w:val="none" w:sz="0" w:space="0" w:color="auto" w:frame="1"/>
                <w:lang w:eastAsia="en-US"/>
              </w:rPr>
              <w:t>Result</w:t>
            </w:r>
          </w:p>
        </w:tc>
      </w:tr>
      <w:tr w:rsidR="00567895" w:rsidRPr="005202C5" w:rsidTr="00390C7D">
        <w:trPr>
          <w:tblCellSpacing w:w="0" w:type="dxa"/>
        </w:trPr>
        <w:tc>
          <w:tcPr>
            <w:tcW w:w="0" w:type="auto"/>
            <w:shd w:val="clear" w:color="auto" w:fill="FFFFFF"/>
            <w:tcMar>
              <w:top w:w="150" w:type="dxa"/>
              <w:left w:w="300" w:type="dxa"/>
              <w:bottom w:w="150" w:type="dxa"/>
              <w:right w:w="225" w:type="dxa"/>
            </w:tcMar>
            <w:vAlign w:val="bottom"/>
            <w:hideMark/>
          </w:tcPr>
          <w:p w:rsidR="008638A1" w:rsidRPr="005202C5" w:rsidRDefault="008638A1" w:rsidP="007D203C">
            <w:pPr>
              <w:spacing w:before="0" w:line="360" w:lineRule="atLeast"/>
              <w:ind w:left="0" w:right="0"/>
              <w:rPr>
                <w:rFonts w:asciiTheme="majorHAnsi" w:eastAsia="Times New Roman" w:hAnsiTheme="majorHAnsi" w:cs="Arial"/>
                <w:color w:val="666666"/>
                <w:sz w:val="18"/>
                <w:szCs w:val="18"/>
                <w:lang w:eastAsia="en-US"/>
              </w:rPr>
            </w:pPr>
            <w:r w:rsidRPr="005202C5">
              <w:rPr>
                <w:rFonts w:asciiTheme="majorHAnsi" w:eastAsia="Times New Roman" w:hAnsiTheme="majorHAnsi" w:cs="Arial"/>
                <w:color w:val="666666"/>
                <w:sz w:val="18"/>
                <w:szCs w:val="18"/>
                <w:lang w:eastAsia="en-US"/>
              </w:rPr>
              <w:t>1</w:t>
            </w:r>
            <w:r w:rsidR="00C94F97" w:rsidRPr="005202C5">
              <w:rPr>
                <w:rFonts w:asciiTheme="majorHAnsi" w:eastAsia="Times New Roman" w:hAnsiTheme="majorHAnsi" w:cs="Arial"/>
                <w:color w:val="666666"/>
                <w:sz w:val="18"/>
                <w:szCs w:val="18"/>
                <w:lang w:eastAsia="en-US"/>
              </w:rPr>
              <w:t>.</w:t>
            </w:r>
          </w:p>
        </w:tc>
        <w:tc>
          <w:tcPr>
            <w:tcW w:w="3413" w:type="pct"/>
            <w:shd w:val="clear" w:color="auto" w:fill="FFFFFF"/>
            <w:tcMar>
              <w:top w:w="150" w:type="dxa"/>
              <w:left w:w="225" w:type="dxa"/>
              <w:bottom w:w="150" w:type="dxa"/>
              <w:right w:w="225" w:type="dxa"/>
            </w:tcMar>
            <w:vAlign w:val="bottom"/>
            <w:hideMark/>
          </w:tcPr>
          <w:p w:rsidR="00567895" w:rsidRPr="005202C5" w:rsidRDefault="00567895" w:rsidP="000E6A30">
            <w:pPr>
              <w:spacing w:before="0" w:line="360" w:lineRule="atLeast"/>
              <w:ind w:left="0" w:right="0"/>
              <w:rPr>
                <w:rFonts w:asciiTheme="majorHAnsi" w:eastAsia="Times New Roman" w:hAnsiTheme="majorHAnsi" w:cs="Arial"/>
                <w:color w:val="666666"/>
                <w:sz w:val="18"/>
                <w:szCs w:val="18"/>
                <w:lang w:eastAsia="en-US"/>
              </w:rPr>
            </w:pPr>
            <w:r w:rsidRPr="005202C5">
              <w:rPr>
                <w:rFonts w:asciiTheme="majorHAnsi" w:eastAsia="Times New Roman" w:hAnsiTheme="majorHAnsi" w:cs="Arial"/>
                <w:color w:val="666666"/>
                <w:sz w:val="18"/>
                <w:szCs w:val="18"/>
                <w:lang w:eastAsia="en-US"/>
              </w:rPr>
              <w:t xml:space="preserve">Add new Book </w:t>
            </w:r>
          </w:p>
          <w:p w:rsidR="00567895" w:rsidRPr="005202C5" w:rsidRDefault="00567895" w:rsidP="000E6A30">
            <w:pPr>
              <w:spacing w:before="0" w:line="360" w:lineRule="atLeast"/>
              <w:ind w:left="0" w:right="0"/>
              <w:rPr>
                <w:rFonts w:asciiTheme="majorHAnsi" w:eastAsia="Times New Roman" w:hAnsiTheme="majorHAnsi" w:cs="Arial"/>
                <w:color w:val="666666"/>
                <w:sz w:val="18"/>
                <w:szCs w:val="18"/>
                <w:lang w:eastAsia="en-US"/>
              </w:rPr>
            </w:pPr>
            <w:r w:rsidRPr="005202C5">
              <w:rPr>
                <w:rFonts w:asciiTheme="majorHAnsi" w:eastAsia="Times New Roman" w:hAnsiTheme="majorHAnsi" w:cs="Arial"/>
                <w:color w:val="666666"/>
                <w:sz w:val="18"/>
                <w:szCs w:val="18"/>
                <w:lang w:eastAsia="en-US"/>
              </w:rPr>
              <w:t xml:space="preserve">Book </w:t>
            </w:r>
            <w:proofErr w:type="spellStart"/>
            <w:r w:rsidRPr="005202C5">
              <w:rPr>
                <w:rFonts w:asciiTheme="majorHAnsi" w:eastAsia="Times New Roman" w:hAnsiTheme="majorHAnsi" w:cs="Arial"/>
                <w:color w:val="666666"/>
                <w:sz w:val="18"/>
                <w:szCs w:val="18"/>
                <w:lang w:eastAsia="en-US"/>
              </w:rPr>
              <w:t>book</w:t>
            </w:r>
            <w:proofErr w:type="spellEnd"/>
            <w:r w:rsidRPr="005202C5">
              <w:rPr>
                <w:rFonts w:asciiTheme="majorHAnsi" w:eastAsia="Times New Roman" w:hAnsiTheme="majorHAnsi" w:cs="Arial"/>
                <w:color w:val="666666"/>
                <w:sz w:val="18"/>
                <w:szCs w:val="18"/>
                <w:lang w:eastAsia="en-US"/>
              </w:rPr>
              <w:t xml:space="preserve"> = new Book("AAA","BBB",1);</w:t>
            </w:r>
          </w:p>
        </w:tc>
        <w:tc>
          <w:tcPr>
            <w:tcW w:w="1013" w:type="pct"/>
            <w:shd w:val="clear" w:color="auto" w:fill="FFFFFF"/>
            <w:tcMar>
              <w:top w:w="150" w:type="dxa"/>
              <w:left w:w="300" w:type="dxa"/>
              <w:bottom w:w="150" w:type="dxa"/>
            </w:tcMar>
            <w:vAlign w:val="bottom"/>
            <w:hideMark/>
          </w:tcPr>
          <w:p w:rsidR="008638A1" w:rsidRPr="005202C5" w:rsidRDefault="008638A1" w:rsidP="007D203C">
            <w:pPr>
              <w:spacing w:before="0" w:line="360" w:lineRule="atLeast"/>
              <w:ind w:left="0" w:right="0"/>
              <w:rPr>
                <w:rFonts w:asciiTheme="majorHAnsi" w:eastAsia="Times New Roman" w:hAnsiTheme="majorHAnsi" w:cs="Arial"/>
                <w:color w:val="666666"/>
                <w:sz w:val="18"/>
                <w:szCs w:val="18"/>
                <w:lang w:eastAsia="en-US"/>
              </w:rPr>
            </w:pPr>
            <w:r w:rsidRPr="005202C5">
              <w:rPr>
                <w:rFonts w:asciiTheme="majorHAnsi" w:eastAsia="Times New Roman" w:hAnsiTheme="majorHAnsi" w:cs="Arial"/>
                <w:color w:val="666666"/>
                <w:sz w:val="18"/>
                <w:szCs w:val="18"/>
                <w:lang w:eastAsia="en-US"/>
              </w:rPr>
              <w:t>Successful</w:t>
            </w:r>
          </w:p>
        </w:tc>
      </w:tr>
      <w:tr w:rsidR="00567895" w:rsidRPr="005202C5" w:rsidTr="00390C7D">
        <w:trPr>
          <w:tblCellSpacing w:w="0" w:type="dxa"/>
        </w:trPr>
        <w:tc>
          <w:tcPr>
            <w:tcW w:w="0" w:type="auto"/>
            <w:shd w:val="clear" w:color="auto" w:fill="FFFFFF"/>
            <w:tcMar>
              <w:top w:w="150" w:type="dxa"/>
              <w:left w:w="300" w:type="dxa"/>
              <w:bottom w:w="150" w:type="dxa"/>
              <w:right w:w="225" w:type="dxa"/>
            </w:tcMar>
            <w:vAlign w:val="bottom"/>
            <w:hideMark/>
          </w:tcPr>
          <w:p w:rsidR="008638A1" w:rsidRPr="005202C5" w:rsidRDefault="008638A1" w:rsidP="007D203C">
            <w:pPr>
              <w:spacing w:before="0" w:line="360" w:lineRule="atLeast"/>
              <w:ind w:left="0" w:right="0"/>
              <w:rPr>
                <w:rFonts w:asciiTheme="majorHAnsi" w:eastAsia="Times New Roman" w:hAnsiTheme="majorHAnsi" w:cs="Arial"/>
                <w:color w:val="666666"/>
                <w:sz w:val="18"/>
                <w:szCs w:val="18"/>
                <w:lang w:eastAsia="en-US"/>
              </w:rPr>
            </w:pPr>
            <w:bookmarkStart w:id="0" w:name="_GoBack"/>
            <w:r w:rsidRPr="005202C5">
              <w:rPr>
                <w:rFonts w:asciiTheme="majorHAnsi" w:eastAsia="Times New Roman" w:hAnsiTheme="majorHAnsi" w:cs="Arial"/>
                <w:color w:val="666666"/>
                <w:sz w:val="18"/>
                <w:szCs w:val="18"/>
                <w:lang w:eastAsia="en-US"/>
              </w:rPr>
              <w:t>2</w:t>
            </w:r>
            <w:r w:rsidR="00C94F97" w:rsidRPr="005202C5">
              <w:rPr>
                <w:rFonts w:asciiTheme="majorHAnsi" w:eastAsia="Times New Roman" w:hAnsiTheme="majorHAnsi" w:cs="Arial"/>
                <w:color w:val="666666"/>
                <w:sz w:val="18"/>
                <w:szCs w:val="18"/>
                <w:lang w:eastAsia="en-US"/>
              </w:rPr>
              <w:t>.</w:t>
            </w:r>
          </w:p>
        </w:tc>
        <w:tc>
          <w:tcPr>
            <w:tcW w:w="3413" w:type="pct"/>
            <w:shd w:val="clear" w:color="auto" w:fill="FFFFFF"/>
            <w:tcMar>
              <w:top w:w="150" w:type="dxa"/>
              <w:left w:w="225" w:type="dxa"/>
              <w:bottom w:w="150" w:type="dxa"/>
              <w:right w:w="225" w:type="dxa"/>
            </w:tcMar>
            <w:vAlign w:val="bottom"/>
            <w:hideMark/>
          </w:tcPr>
          <w:p w:rsidR="008638A1" w:rsidRPr="005202C5" w:rsidRDefault="001A7E72" w:rsidP="007D203C">
            <w:pPr>
              <w:spacing w:before="0" w:line="360" w:lineRule="atLeast"/>
              <w:ind w:left="0" w:right="0"/>
              <w:rPr>
                <w:rFonts w:asciiTheme="majorHAnsi" w:eastAsia="Times New Roman" w:hAnsiTheme="majorHAnsi" w:cs="Arial"/>
                <w:color w:val="666666"/>
                <w:sz w:val="18"/>
                <w:szCs w:val="18"/>
                <w:lang w:eastAsia="en-US"/>
              </w:rPr>
            </w:pPr>
            <w:r w:rsidRPr="005202C5">
              <w:rPr>
                <w:rFonts w:asciiTheme="majorHAnsi" w:eastAsia="Times New Roman" w:hAnsiTheme="majorHAnsi" w:cs="Arial"/>
                <w:color w:val="666666"/>
                <w:sz w:val="18"/>
                <w:szCs w:val="18"/>
                <w:lang w:eastAsia="en-US"/>
              </w:rPr>
              <w:t xml:space="preserve">Valid Server </w:t>
            </w:r>
          </w:p>
          <w:p w:rsidR="001A7E72" w:rsidRPr="005202C5" w:rsidRDefault="00F90032" w:rsidP="007D203C">
            <w:pPr>
              <w:spacing w:before="0" w:line="360" w:lineRule="atLeast"/>
              <w:ind w:left="0" w:right="0"/>
              <w:rPr>
                <w:rFonts w:asciiTheme="majorHAnsi" w:eastAsia="Times New Roman" w:hAnsiTheme="majorHAnsi" w:cs="Arial"/>
                <w:color w:val="666666"/>
                <w:sz w:val="18"/>
                <w:szCs w:val="18"/>
                <w:lang w:eastAsia="en-US"/>
              </w:rPr>
            </w:pPr>
            <w:r w:rsidRPr="005202C5">
              <w:rPr>
                <w:rFonts w:asciiTheme="majorHAnsi" w:eastAsia="Times New Roman" w:hAnsiTheme="majorHAnsi" w:cs="Arial"/>
                <w:color w:val="666666"/>
                <w:sz w:val="18"/>
                <w:szCs w:val="18"/>
                <w:lang w:eastAsia="en-US"/>
              </w:rPr>
              <w:t xml:space="preserve">Student </w:t>
            </w:r>
            <w:proofErr w:type="spellStart"/>
            <w:r w:rsidRPr="005202C5">
              <w:rPr>
                <w:rFonts w:asciiTheme="majorHAnsi" w:eastAsia="Times New Roman" w:hAnsiTheme="majorHAnsi" w:cs="Arial"/>
                <w:color w:val="666666"/>
                <w:sz w:val="18"/>
                <w:szCs w:val="18"/>
                <w:lang w:eastAsia="en-US"/>
              </w:rPr>
              <w:t>student</w:t>
            </w:r>
            <w:proofErr w:type="spellEnd"/>
            <w:r w:rsidRPr="005202C5">
              <w:rPr>
                <w:rFonts w:asciiTheme="majorHAnsi" w:eastAsia="Times New Roman" w:hAnsiTheme="majorHAnsi" w:cs="Arial"/>
                <w:color w:val="666666"/>
                <w:sz w:val="18"/>
                <w:szCs w:val="18"/>
                <w:lang w:eastAsia="en-US"/>
              </w:rPr>
              <w:t xml:space="preserve"> = new Student("</w:t>
            </w:r>
            <w:proofErr w:type="spellStart"/>
            <w:r w:rsidRPr="005202C5">
              <w:rPr>
                <w:rFonts w:asciiTheme="majorHAnsi" w:eastAsia="Times New Roman" w:hAnsiTheme="majorHAnsi" w:cs="Arial"/>
                <w:color w:val="666666"/>
                <w:sz w:val="18"/>
                <w:szCs w:val="18"/>
                <w:lang w:eastAsia="en-US"/>
              </w:rPr>
              <w:t>Aaa</w:t>
            </w:r>
            <w:proofErr w:type="spellEnd"/>
            <w:r w:rsidRPr="005202C5">
              <w:rPr>
                <w:rFonts w:asciiTheme="majorHAnsi" w:eastAsia="Times New Roman" w:hAnsiTheme="majorHAnsi" w:cs="Arial"/>
                <w:color w:val="666666"/>
                <w:sz w:val="18"/>
                <w:szCs w:val="18"/>
                <w:lang w:eastAsia="en-US"/>
              </w:rPr>
              <w:t>", "</w:t>
            </w:r>
            <w:proofErr w:type="spellStart"/>
            <w:r w:rsidRPr="005202C5">
              <w:rPr>
                <w:rFonts w:asciiTheme="majorHAnsi" w:eastAsia="Times New Roman" w:hAnsiTheme="majorHAnsi" w:cs="Arial"/>
                <w:color w:val="666666"/>
                <w:sz w:val="18"/>
                <w:szCs w:val="18"/>
                <w:lang w:eastAsia="en-US"/>
              </w:rPr>
              <w:t>Bbb</w:t>
            </w:r>
            <w:proofErr w:type="spellEnd"/>
            <w:r w:rsidRPr="005202C5">
              <w:rPr>
                <w:rFonts w:asciiTheme="majorHAnsi" w:eastAsia="Times New Roman" w:hAnsiTheme="majorHAnsi" w:cs="Arial"/>
                <w:color w:val="666666"/>
                <w:sz w:val="18"/>
                <w:szCs w:val="18"/>
                <w:lang w:eastAsia="en-US"/>
              </w:rPr>
              <w:t>", "cc@cccc.cc", "51411111111", "</w:t>
            </w:r>
            <w:proofErr w:type="spellStart"/>
            <w:r w:rsidRPr="005202C5">
              <w:rPr>
                <w:rFonts w:asciiTheme="majorHAnsi" w:eastAsia="Times New Roman" w:hAnsiTheme="majorHAnsi" w:cs="Arial"/>
                <w:color w:val="666666"/>
                <w:sz w:val="18"/>
                <w:szCs w:val="18"/>
                <w:lang w:eastAsia="en-US"/>
              </w:rPr>
              <w:t>aaabbb</w:t>
            </w:r>
            <w:proofErr w:type="spellEnd"/>
            <w:r w:rsidRPr="005202C5">
              <w:rPr>
                <w:rFonts w:asciiTheme="majorHAnsi" w:eastAsia="Times New Roman" w:hAnsiTheme="majorHAnsi" w:cs="Arial"/>
                <w:color w:val="666666"/>
                <w:sz w:val="18"/>
                <w:szCs w:val="18"/>
                <w:lang w:eastAsia="en-US"/>
              </w:rPr>
              <w:t>", "</w:t>
            </w:r>
            <w:proofErr w:type="spellStart"/>
            <w:r w:rsidRPr="005202C5">
              <w:rPr>
                <w:rFonts w:asciiTheme="majorHAnsi" w:eastAsia="Times New Roman" w:hAnsiTheme="majorHAnsi" w:cs="Arial"/>
                <w:color w:val="666666"/>
                <w:sz w:val="18"/>
                <w:szCs w:val="18"/>
                <w:lang w:eastAsia="en-US"/>
              </w:rPr>
              <w:t>xxxxxx</w:t>
            </w:r>
            <w:proofErr w:type="spellEnd"/>
            <w:r w:rsidRPr="005202C5">
              <w:rPr>
                <w:rFonts w:asciiTheme="majorHAnsi" w:eastAsia="Times New Roman" w:hAnsiTheme="majorHAnsi" w:cs="Arial"/>
                <w:color w:val="666666"/>
                <w:sz w:val="18"/>
                <w:szCs w:val="18"/>
                <w:lang w:eastAsia="en-US"/>
              </w:rPr>
              <w:t>", "Concordia");</w:t>
            </w:r>
          </w:p>
        </w:tc>
        <w:tc>
          <w:tcPr>
            <w:tcW w:w="1013" w:type="pct"/>
            <w:shd w:val="clear" w:color="auto" w:fill="FFFFFF"/>
            <w:tcMar>
              <w:top w:w="150" w:type="dxa"/>
              <w:left w:w="300" w:type="dxa"/>
              <w:bottom w:w="150" w:type="dxa"/>
            </w:tcMar>
            <w:vAlign w:val="bottom"/>
            <w:hideMark/>
          </w:tcPr>
          <w:p w:rsidR="00011EB3" w:rsidRPr="005202C5" w:rsidRDefault="00011EB3" w:rsidP="007D203C">
            <w:pPr>
              <w:spacing w:before="0" w:line="360" w:lineRule="atLeast"/>
              <w:ind w:left="0" w:right="0"/>
              <w:rPr>
                <w:rFonts w:asciiTheme="majorHAnsi" w:eastAsia="Times New Roman" w:hAnsiTheme="majorHAnsi" w:cs="Arial"/>
                <w:color w:val="666666"/>
                <w:sz w:val="18"/>
                <w:szCs w:val="18"/>
                <w:lang w:eastAsia="en-US"/>
              </w:rPr>
            </w:pPr>
            <w:r w:rsidRPr="005202C5">
              <w:rPr>
                <w:rFonts w:asciiTheme="majorHAnsi" w:eastAsia="Times New Roman" w:hAnsiTheme="majorHAnsi" w:cs="Arial"/>
                <w:color w:val="666666"/>
                <w:sz w:val="18"/>
                <w:szCs w:val="18"/>
                <w:lang w:eastAsia="en-US"/>
              </w:rPr>
              <w:t>S</w:t>
            </w:r>
            <w:r w:rsidR="008638A1" w:rsidRPr="005202C5">
              <w:rPr>
                <w:rFonts w:asciiTheme="majorHAnsi" w:eastAsia="Times New Roman" w:hAnsiTheme="majorHAnsi" w:cs="Arial"/>
                <w:color w:val="666666"/>
                <w:sz w:val="18"/>
                <w:szCs w:val="18"/>
                <w:lang w:eastAsia="en-US"/>
              </w:rPr>
              <w:t>uccessful</w:t>
            </w:r>
          </w:p>
        </w:tc>
      </w:tr>
      <w:bookmarkEnd w:id="0"/>
      <w:tr w:rsidR="00011EB3" w:rsidRPr="005202C5" w:rsidTr="00390C7D">
        <w:trPr>
          <w:tblCellSpacing w:w="0" w:type="dxa"/>
        </w:trPr>
        <w:tc>
          <w:tcPr>
            <w:tcW w:w="0" w:type="auto"/>
            <w:shd w:val="clear" w:color="auto" w:fill="FFFFFF"/>
            <w:tcMar>
              <w:top w:w="150" w:type="dxa"/>
              <w:left w:w="300" w:type="dxa"/>
              <w:bottom w:w="150" w:type="dxa"/>
              <w:right w:w="225" w:type="dxa"/>
            </w:tcMar>
            <w:vAlign w:val="bottom"/>
          </w:tcPr>
          <w:p w:rsidR="00011EB3" w:rsidRPr="005202C5" w:rsidRDefault="00AB1D77" w:rsidP="007D203C">
            <w:pPr>
              <w:spacing w:before="0" w:line="360" w:lineRule="atLeast"/>
              <w:ind w:left="0" w:right="0"/>
              <w:rPr>
                <w:rFonts w:asciiTheme="majorHAnsi" w:eastAsia="Times New Roman" w:hAnsiTheme="majorHAnsi" w:cs="Arial"/>
                <w:color w:val="666666"/>
                <w:sz w:val="18"/>
                <w:szCs w:val="18"/>
                <w:lang w:eastAsia="en-US"/>
              </w:rPr>
            </w:pPr>
            <w:r w:rsidRPr="005202C5">
              <w:rPr>
                <w:rFonts w:asciiTheme="majorHAnsi" w:eastAsia="Times New Roman" w:hAnsiTheme="majorHAnsi" w:cs="Arial"/>
                <w:color w:val="666666"/>
                <w:sz w:val="18"/>
                <w:szCs w:val="18"/>
                <w:lang w:eastAsia="en-US"/>
              </w:rPr>
              <w:t xml:space="preserve">3. </w:t>
            </w:r>
          </w:p>
        </w:tc>
        <w:tc>
          <w:tcPr>
            <w:tcW w:w="3413" w:type="pct"/>
            <w:shd w:val="clear" w:color="auto" w:fill="FFFFFF"/>
            <w:tcMar>
              <w:top w:w="150" w:type="dxa"/>
              <w:left w:w="225" w:type="dxa"/>
              <w:bottom w:w="150" w:type="dxa"/>
              <w:right w:w="225" w:type="dxa"/>
            </w:tcMar>
            <w:vAlign w:val="bottom"/>
          </w:tcPr>
          <w:p w:rsidR="003B64AF" w:rsidRPr="005202C5" w:rsidRDefault="005B1358" w:rsidP="00C94F97">
            <w:pPr>
              <w:spacing w:before="0" w:line="360" w:lineRule="atLeast"/>
              <w:ind w:left="0" w:right="0"/>
              <w:rPr>
                <w:rFonts w:asciiTheme="majorHAnsi" w:eastAsia="Times New Roman" w:hAnsiTheme="majorHAnsi" w:cs="Arial"/>
                <w:color w:val="666666"/>
                <w:sz w:val="18"/>
                <w:szCs w:val="18"/>
                <w:lang w:eastAsia="en-US"/>
              </w:rPr>
            </w:pPr>
            <w:r w:rsidRPr="005202C5">
              <w:rPr>
                <w:rFonts w:asciiTheme="majorHAnsi" w:eastAsia="Times New Roman" w:hAnsiTheme="majorHAnsi" w:cs="Arial"/>
                <w:color w:val="666666"/>
                <w:sz w:val="18"/>
                <w:szCs w:val="18"/>
                <w:lang w:eastAsia="en-US"/>
              </w:rPr>
              <w:t>Compare Server</w:t>
            </w:r>
          </w:p>
          <w:p w:rsidR="0040310A" w:rsidRPr="005202C5" w:rsidRDefault="00E257F0" w:rsidP="00C94F97">
            <w:pPr>
              <w:spacing w:before="0" w:line="360" w:lineRule="atLeast"/>
              <w:ind w:left="0" w:right="0"/>
              <w:rPr>
                <w:rFonts w:asciiTheme="majorHAnsi" w:eastAsia="Times New Roman" w:hAnsiTheme="majorHAnsi" w:cs="Arial"/>
                <w:color w:val="666666"/>
                <w:sz w:val="18"/>
                <w:szCs w:val="18"/>
                <w:lang w:eastAsia="en-US"/>
              </w:rPr>
            </w:pPr>
            <w:proofErr w:type="spellStart"/>
            <w:r w:rsidRPr="005202C5">
              <w:rPr>
                <w:rFonts w:asciiTheme="majorHAnsi" w:eastAsia="Times New Roman" w:hAnsiTheme="majorHAnsi" w:cs="Arial"/>
                <w:color w:val="666666"/>
                <w:sz w:val="18"/>
                <w:szCs w:val="18"/>
                <w:lang w:eastAsia="en-US"/>
              </w:rPr>
              <w:t>nameOfServer.equalsIgnoreCase</w:t>
            </w:r>
            <w:proofErr w:type="spellEnd"/>
            <w:r w:rsidRPr="005202C5">
              <w:rPr>
                <w:rFonts w:asciiTheme="majorHAnsi" w:eastAsia="Times New Roman" w:hAnsiTheme="majorHAnsi" w:cs="Arial"/>
                <w:color w:val="666666"/>
                <w:sz w:val="18"/>
                <w:szCs w:val="18"/>
                <w:lang w:eastAsia="en-US"/>
              </w:rPr>
              <w:t>("Concordia")</w:t>
            </w:r>
            <w:r w:rsidR="00AA4948" w:rsidRPr="005202C5">
              <w:rPr>
                <w:rFonts w:asciiTheme="majorHAnsi" w:eastAsia="Times New Roman" w:hAnsiTheme="majorHAnsi" w:cs="Arial"/>
                <w:color w:val="666666"/>
                <w:sz w:val="18"/>
                <w:szCs w:val="18"/>
                <w:lang w:eastAsia="en-US"/>
              </w:rPr>
              <w:t>.</w:t>
            </w:r>
            <w:proofErr w:type="spellStart"/>
            <w:r w:rsidR="00AA4948" w:rsidRPr="005202C5">
              <w:rPr>
                <w:rFonts w:asciiTheme="majorHAnsi" w:eastAsia="Times New Roman" w:hAnsiTheme="majorHAnsi" w:cs="Arial"/>
                <w:color w:val="666666"/>
                <w:sz w:val="18"/>
                <w:szCs w:val="18"/>
                <w:lang w:eastAsia="en-US"/>
              </w:rPr>
              <w:t>isEqual</w:t>
            </w:r>
            <w:proofErr w:type="spellEnd"/>
            <w:r w:rsidR="00AA4948" w:rsidRPr="005202C5">
              <w:rPr>
                <w:rFonts w:asciiTheme="majorHAnsi" w:eastAsia="Times New Roman" w:hAnsiTheme="majorHAnsi" w:cs="Arial"/>
                <w:color w:val="666666"/>
                <w:sz w:val="18"/>
                <w:szCs w:val="18"/>
                <w:lang w:eastAsia="en-US"/>
              </w:rPr>
              <w:t>(“Concordia”)</w:t>
            </w:r>
            <w:r w:rsidR="004D0146" w:rsidRPr="005202C5">
              <w:rPr>
                <w:rFonts w:asciiTheme="majorHAnsi" w:eastAsia="Times New Roman" w:hAnsiTheme="majorHAnsi" w:cs="Arial"/>
                <w:color w:val="666666"/>
                <w:sz w:val="18"/>
                <w:szCs w:val="18"/>
                <w:lang w:eastAsia="en-US"/>
              </w:rPr>
              <w:t>;</w:t>
            </w:r>
          </w:p>
        </w:tc>
        <w:tc>
          <w:tcPr>
            <w:tcW w:w="1013" w:type="pct"/>
            <w:shd w:val="clear" w:color="auto" w:fill="FFFFFF"/>
            <w:tcMar>
              <w:top w:w="150" w:type="dxa"/>
              <w:left w:w="300" w:type="dxa"/>
              <w:bottom w:w="150" w:type="dxa"/>
            </w:tcMar>
            <w:vAlign w:val="bottom"/>
          </w:tcPr>
          <w:p w:rsidR="00011EB3" w:rsidRPr="005202C5" w:rsidRDefault="00AB1D77" w:rsidP="007D203C">
            <w:pPr>
              <w:spacing w:before="0" w:line="360" w:lineRule="atLeast"/>
              <w:ind w:left="0" w:right="0"/>
              <w:rPr>
                <w:rFonts w:asciiTheme="majorHAnsi" w:eastAsia="Times New Roman" w:hAnsiTheme="majorHAnsi" w:cs="Arial"/>
                <w:color w:val="666666"/>
                <w:sz w:val="18"/>
                <w:szCs w:val="18"/>
                <w:lang w:eastAsia="en-US"/>
              </w:rPr>
            </w:pPr>
            <w:r w:rsidRPr="005202C5">
              <w:rPr>
                <w:rFonts w:asciiTheme="majorHAnsi" w:eastAsia="Times New Roman" w:hAnsiTheme="majorHAnsi" w:cs="Arial"/>
                <w:color w:val="666666"/>
                <w:sz w:val="18"/>
                <w:szCs w:val="18"/>
                <w:lang w:eastAsia="en-US"/>
              </w:rPr>
              <w:t>Successful</w:t>
            </w:r>
          </w:p>
        </w:tc>
      </w:tr>
    </w:tbl>
    <w:p w:rsidR="00F25B5C" w:rsidRDefault="00F25B5C" w:rsidP="00C17A78">
      <w:pPr>
        <w:rPr>
          <w:b/>
          <w:sz w:val="24"/>
          <w:szCs w:val="24"/>
          <w:u w:val="single"/>
        </w:rPr>
      </w:pPr>
    </w:p>
    <w:p w:rsidR="00F25B5C" w:rsidRDefault="00F25B5C">
      <w:pPr>
        <w:spacing w:before="0" w:after="200"/>
        <w:ind w:left="0" w:right="0"/>
        <w:rPr>
          <w:b/>
          <w:sz w:val="24"/>
          <w:szCs w:val="24"/>
          <w:u w:val="single"/>
        </w:rPr>
      </w:pPr>
      <w:r>
        <w:rPr>
          <w:b/>
          <w:sz w:val="24"/>
          <w:szCs w:val="24"/>
          <w:u w:val="single"/>
        </w:rPr>
        <w:br w:type="page"/>
      </w:r>
    </w:p>
    <w:p w:rsidR="003E6E3A" w:rsidRDefault="00F25B5C" w:rsidP="003E6E3A">
      <w:pPr>
        <w:pStyle w:val="Heading2"/>
      </w:pPr>
      <w:r>
        <w:lastRenderedPageBreak/>
        <w:t>Sequence</w:t>
      </w:r>
      <w:r w:rsidR="003E6E3A">
        <w:t xml:space="preserve"> Diagram </w:t>
      </w:r>
    </w:p>
    <w:p w:rsidR="007A4148" w:rsidRDefault="007A4148" w:rsidP="00671C56">
      <w:pPr>
        <w:spacing w:before="0" w:after="200"/>
        <w:ind w:left="0" w:right="0"/>
      </w:pPr>
    </w:p>
    <w:p w:rsidR="007A4148" w:rsidRDefault="007A4148" w:rsidP="00683A12"/>
    <w:p w:rsidR="00F25B5C" w:rsidRDefault="00F25B5C">
      <w:pPr>
        <w:spacing w:before="0" w:after="200"/>
        <w:ind w:left="0" w:right="0"/>
      </w:pPr>
      <w:r>
        <w:br w:type="page"/>
      </w:r>
    </w:p>
    <w:p w:rsidR="00887D17" w:rsidRDefault="001F2BF3" w:rsidP="00671C56">
      <w:pPr>
        <w:pStyle w:val="Heading2"/>
        <w:ind w:left="0"/>
      </w:pPr>
      <w:r>
        <w:lastRenderedPageBreak/>
        <w:t>Class File</w:t>
      </w:r>
      <w:r w:rsidR="003C0544">
        <w:t xml:space="preserve"> Name And specification</w:t>
      </w:r>
    </w:p>
    <w:tbl>
      <w:tblPr>
        <w:tblStyle w:val="GridTable1Light-Accent21"/>
        <w:tblW w:w="5000" w:type="pct"/>
        <w:tblCellMar>
          <w:left w:w="0" w:type="dxa"/>
          <w:right w:w="0" w:type="dxa"/>
        </w:tblCellMar>
        <w:tblLook w:val="04A0" w:firstRow="1" w:lastRow="0" w:firstColumn="1" w:lastColumn="0" w:noHBand="0" w:noVBand="1"/>
      </w:tblPr>
      <w:tblGrid>
        <w:gridCol w:w="2629"/>
        <w:gridCol w:w="6582"/>
        <w:gridCol w:w="149"/>
      </w:tblGrid>
      <w:tr w:rsidR="00FC2775" w:rsidTr="002C67E6">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2629" w:type="dxa"/>
            <w:tcBorders>
              <w:top w:val="nil"/>
              <w:left w:val="nil"/>
            </w:tcBorders>
            <w:vAlign w:val="bottom"/>
          </w:tcPr>
          <w:p w:rsidR="00FC2775" w:rsidRDefault="00FC2775">
            <w:pPr>
              <w:spacing w:line="276" w:lineRule="auto"/>
            </w:pPr>
            <w:r>
              <w:t xml:space="preserve">Class File in  Program </w:t>
            </w:r>
          </w:p>
        </w:tc>
        <w:tc>
          <w:tcPr>
            <w:tcW w:w="6582" w:type="dxa"/>
            <w:tcBorders>
              <w:top w:val="nil"/>
            </w:tcBorders>
            <w:vAlign w:val="bottom"/>
          </w:tcPr>
          <w:p w:rsidR="00FC2775" w:rsidRDefault="00FC2775">
            <w:pPr>
              <w:spacing w:line="276" w:lineRule="auto"/>
              <w:cnfStyle w:val="100000000000" w:firstRow="1" w:lastRow="0" w:firstColumn="0" w:lastColumn="0" w:oddVBand="0" w:evenVBand="0" w:oddHBand="0" w:evenHBand="0" w:firstRowFirstColumn="0" w:firstRowLastColumn="0" w:lastRowFirstColumn="0" w:lastRowLastColumn="0"/>
            </w:pPr>
            <w:r>
              <w:t>Specification</w:t>
            </w:r>
          </w:p>
        </w:tc>
        <w:tc>
          <w:tcPr>
            <w:tcW w:w="149" w:type="dxa"/>
            <w:vMerge w:val="restart"/>
            <w:tcBorders>
              <w:top w:val="nil"/>
              <w:right w:val="nil"/>
            </w:tcBorders>
            <w:vAlign w:val="bottom"/>
          </w:tcPr>
          <w:p w:rsidR="00FC2775" w:rsidRDefault="00FC2775">
            <w:pPr>
              <w:spacing w:line="276" w:lineRule="auto"/>
              <w:cnfStyle w:val="100000000000" w:firstRow="1" w:lastRow="0" w:firstColumn="0" w:lastColumn="0" w:oddVBand="0" w:evenVBand="0" w:oddHBand="0" w:evenHBand="0" w:firstRowFirstColumn="0" w:firstRowLastColumn="0" w:lastRowFirstColumn="0" w:lastRowLastColumn="0"/>
            </w:pPr>
          </w:p>
        </w:tc>
      </w:tr>
      <w:tr w:rsidR="00FC2775" w:rsidTr="002C67E6">
        <w:trPr>
          <w:trHeight w:val="384"/>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B6654F" w:rsidP="00BE6003">
            <w:pPr>
              <w:spacing w:line="276" w:lineRule="auto"/>
            </w:pPr>
            <w:r>
              <w:t>AdminClient</w:t>
            </w:r>
            <w:r w:rsidR="00FC2775">
              <w:t>.java</w:t>
            </w:r>
          </w:p>
        </w:tc>
        <w:tc>
          <w:tcPr>
            <w:tcW w:w="6582" w:type="dxa"/>
          </w:tcPr>
          <w:p w:rsidR="00FC2775" w:rsidRDefault="00CF29AF" w:rsidP="00B6654F">
            <w:pPr>
              <w:spacing w:line="276" w:lineRule="auto"/>
              <w:cnfStyle w:val="000000000000" w:firstRow="0" w:lastRow="0" w:firstColumn="0" w:lastColumn="0" w:oddVBand="0" w:evenVBand="0" w:oddHBand="0" w:evenHBand="0" w:firstRowFirstColumn="0" w:firstRowLastColumn="0" w:lastRowFirstColumn="0" w:lastRowLastColumn="0"/>
            </w:pPr>
            <w:r>
              <w:t>Admin client interface</w:t>
            </w:r>
          </w:p>
        </w:tc>
        <w:tc>
          <w:tcPr>
            <w:tcW w:w="149" w:type="dxa"/>
            <w:vMerge/>
            <w:tcBorders>
              <w:right w:val="nil"/>
            </w:tcBorders>
          </w:tcPr>
          <w:p w:rsidR="00FC2775" w:rsidRDefault="00FC2775">
            <w:pPr>
              <w:spacing w:line="276" w:lineRule="auto"/>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C7463A" w:rsidP="00BE6003">
            <w:pPr>
              <w:spacing w:line="276" w:lineRule="auto"/>
            </w:pPr>
            <w:r>
              <w:t>StudentClient</w:t>
            </w:r>
            <w:r w:rsidR="00FC2775">
              <w:t>.java</w:t>
            </w:r>
          </w:p>
        </w:tc>
        <w:tc>
          <w:tcPr>
            <w:tcW w:w="6582" w:type="dxa"/>
          </w:tcPr>
          <w:p w:rsidR="00FC2775" w:rsidRDefault="00CF29AF" w:rsidP="009A058F">
            <w:pPr>
              <w:spacing w:line="276" w:lineRule="auto"/>
              <w:cnfStyle w:val="000000000000" w:firstRow="0" w:lastRow="0" w:firstColumn="0" w:lastColumn="0" w:oddVBand="0" w:evenVBand="0" w:oddHBand="0" w:evenHBand="0" w:firstRowFirstColumn="0" w:firstRowLastColumn="0" w:lastRowFirstColumn="0" w:lastRowLastColumn="0"/>
            </w:pPr>
            <w:r>
              <w:t>Student Client interface</w:t>
            </w:r>
          </w:p>
        </w:tc>
        <w:tc>
          <w:tcPr>
            <w:tcW w:w="149" w:type="dxa"/>
            <w:vMerge/>
            <w:tcBorders>
              <w:right w:val="nil"/>
            </w:tcBorders>
          </w:tcPr>
          <w:p w:rsidR="00FC2775" w:rsidRDefault="00FC2775">
            <w:pPr>
              <w:spacing w:line="276" w:lineRule="auto"/>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1E7F99" w:rsidP="00BE6003">
            <w:r w:rsidRPr="00271902">
              <w:t>Administrator</w:t>
            </w:r>
            <w:r w:rsidR="00FC2775">
              <w:t>.java</w:t>
            </w:r>
          </w:p>
        </w:tc>
        <w:tc>
          <w:tcPr>
            <w:tcW w:w="6582" w:type="dxa"/>
          </w:tcPr>
          <w:p w:rsidR="00FC2775" w:rsidRDefault="00D70E9E" w:rsidP="00A1278B">
            <w:pPr>
              <w:cnfStyle w:val="000000000000" w:firstRow="0" w:lastRow="0" w:firstColumn="0" w:lastColumn="0" w:oddVBand="0" w:evenVBand="0" w:oddHBand="0" w:evenHBand="0" w:firstRowFirstColumn="0" w:firstRowLastColumn="0" w:lastRowFirstColumn="0" w:lastRowLastColumn="0"/>
            </w:pPr>
            <w:r>
              <w:t>The model of Administrator</w:t>
            </w:r>
          </w:p>
        </w:tc>
        <w:tc>
          <w:tcPr>
            <w:tcW w:w="149" w:type="dxa"/>
            <w:vMerge/>
            <w:tcBorders>
              <w:right w:val="nil"/>
            </w:tcBorders>
          </w:tcPr>
          <w:p w:rsidR="00FC2775" w:rsidRDefault="00FC2775">
            <w:pPr>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7656AE" w:rsidP="00BE6003">
            <w:r>
              <w:t>Book</w:t>
            </w:r>
            <w:r w:rsidR="00FC2775">
              <w:t>.java</w:t>
            </w:r>
          </w:p>
        </w:tc>
        <w:tc>
          <w:tcPr>
            <w:tcW w:w="6582" w:type="dxa"/>
          </w:tcPr>
          <w:p w:rsidR="00FC2775" w:rsidRDefault="00D70E9E">
            <w:pPr>
              <w:cnfStyle w:val="000000000000" w:firstRow="0" w:lastRow="0" w:firstColumn="0" w:lastColumn="0" w:oddVBand="0" w:evenVBand="0" w:oddHBand="0" w:evenHBand="0" w:firstRowFirstColumn="0" w:firstRowLastColumn="0" w:lastRowFirstColumn="0" w:lastRowLastColumn="0"/>
            </w:pPr>
            <w:r>
              <w:t>The model of Book</w:t>
            </w:r>
          </w:p>
        </w:tc>
        <w:tc>
          <w:tcPr>
            <w:tcW w:w="149" w:type="dxa"/>
            <w:vMerge/>
            <w:tcBorders>
              <w:right w:val="nil"/>
            </w:tcBorders>
          </w:tcPr>
          <w:p w:rsidR="00FC2775" w:rsidRDefault="00FC2775">
            <w:pPr>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8A3E0B" w:rsidP="00BE6003">
            <w:r>
              <w:t>Student</w:t>
            </w:r>
            <w:r w:rsidR="00FC2775">
              <w:t>.java</w:t>
            </w:r>
          </w:p>
        </w:tc>
        <w:tc>
          <w:tcPr>
            <w:tcW w:w="6582" w:type="dxa"/>
          </w:tcPr>
          <w:p w:rsidR="00FC2775" w:rsidRDefault="00D70E9E" w:rsidP="00235C3F">
            <w:pPr>
              <w:cnfStyle w:val="000000000000" w:firstRow="0" w:lastRow="0" w:firstColumn="0" w:lastColumn="0" w:oddVBand="0" w:evenVBand="0" w:oddHBand="0" w:evenHBand="0" w:firstRowFirstColumn="0" w:firstRowLastColumn="0" w:lastRowFirstColumn="0" w:lastRowLastColumn="0"/>
            </w:pPr>
            <w:r>
              <w:t>The model of Student</w:t>
            </w:r>
          </w:p>
        </w:tc>
        <w:tc>
          <w:tcPr>
            <w:tcW w:w="149" w:type="dxa"/>
            <w:vMerge/>
            <w:tcBorders>
              <w:right w:val="nil"/>
            </w:tcBorders>
          </w:tcPr>
          <w:p w:rsidR="00FC2775" w:rsidRDefault="00FC2775">
            <w:pPr>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E517B9" w:rsidP="00B475FA">
            <w:pPr>
              <w:spacing w:line="276" w:lineRule="auto"/>
            </w:pPr>
            <w:r w:rsidRPr="00E517B9">
              <w:t>LibraryServerInfo.java</w:t>
            </w:r>
          </w:p>
        </w:tc>
        <w:tc>
          <w:tcPr>
            <w:tcW w:w="6582" w:type="dxa"/>
          </w:tcPr>
          <w:p w:rsidR="00FC2775" w:rsidRDefault="00B21BE4" w:rsidP="00644D99">
            <w:pPr>
              <w:spacing w:line="276" w:lineRule="auto"/>
              <w:cnfStyle w:val="000000000000" w:firstRow="0" w:lastRow="0" w:firstColumn="0" w:lastColumn="0" w:oddVBand="0" w:evenVBand="0" w:oddHBand="0" w:evenHBand="0" w:firstRowFirstColumn="0" w:firstRowLastColumn="0" w:lastRowFirstColumn="0" w:lastRowLastColumn="0"/>
            </w:pPr>
            <w:r>
              <w:t xml:space="preserve">The model to get library server information </w:t>
            </w:r>
            <w:r w:rsidR="00644D99">
              <w:t>UDP</w:t>
            </w:r>
            <w:r>
              <w:t xml:space="preserve"> port, </w:t>
            </w:r>
            <w:r w:rsidR="00DB2F36">
              <w:t xml:space="preserve">server </w:t>
            </w:r>
            <w:r>
              <w:t>name etc.</w:t>
            </w:r>
          </w:p>
        </w:tc>
        <w:tc>
          <w:tcPr>
            <w:tcW w:w="149" w:type="dxa"/>
            <w:vMerge/>
            <w:tcBorders>
              <w:right w:val="nil"/>
            </w:tcBorders>
          </w:tcPr>
          <w:p w:rsidR="00FC2775" w:rsidRDefault="00FC2775">
            <w:pPr>
              <w:spacing w:line="276" w:lineRule="auto"/>
              <w:cnfStyle w:val="000000000000" w:firstRow="0" w:lastRow="0" w:firstColumn="0" w:lastColumn="0" w:oddVBand="0" w:evenVBand="0" w:oddHBand="0" w:evenHBand="0" w:firstRowFirstColumn="0" w:firstRowLastColumn="0" w:lastRowFirstColumn="0" w:lastRowLastColumn="0"/>
            </w:pPr>
          </w:p>
        </w:tc>
      </w:tr>
      <w:tr w:rsidR="00E517B9"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E517B9" w:rsidRDefault="00E517B9" w:rsidP="00E517B9">
            <w:r>
              <w:t>LibraryServer.java</w:t>
            </w:r>
          </w:p>
        </w:tc>
        <w:tc>
          <w:tcPr>
            <w:tcW w:w="6582" w:type="dxa"/>
          </w:tcPr>
          <w:p w:rsidR="00E517B9" w:rsidRDefault="00E517B9" w:rsidP="00E517B9">
            <w:pPr>
              <w:ind w:left="0"/>
              <w:cnfStyle w:val="000000000000" w:firstRow="0" w:lastRow="0" w:firstColumn="0" w:lastColumn="0" w:oddVBand="0" w:evenVBand="0" w:oddHBand="0" w:evenHBand="0" w:firstRowFirstColumn="0" w:firstRowLastColumn="0" w:lastRowFirstColumn="0" w:lastRowLastColumn="0"/>
            </w:pPr>
            <w:r>
              <w:t xml:space="preserve"> Master Server for Student Book information and student Data.</w:t>
            </w:r>
          </w:p>
        </w:tc>
        <w:tc>
          <w:tcPr>
            <w:tcW w:w="149" w:type="dxa"/>
            <w:vMerge/>
            <w:tcBorders>
              <w:right w:val="nil"/>
            </w:tcBorders>
          </w:tcPr>
          <w:p w:rsidR="00E517B9" w:rsidRDefault="00E517B9" w:rsidP="00E517B9">
            <w:pPr>
              <w:cnfStyle w:val="000000000000" w:firstRow="0" w:lastRow="0" w:firstColumn="0" w:lastColumn="0" w:oddVBand="0" w:evenVBand="0" w:oddHBand="0" w:evenHBand="0" w:firstRowFirstColumn="0" w:firstRowLastColumn="0" w:lastRowFirstColumn="0" w:lastRowLastColumn="0"/>
            </w:pPr>
          </w:p>
        </w:tc>
      </w:tr>
      <w:tr w:rsidR="00FC2775" w:rsidTr="002C67E6">
        <w:trPr>
          <w:trHeight w:val="360"/>
        </w:trPr>
        <w:tc>
          <w:tcPr>
            <w:cnfStyle w:val="001000000000" w:firstRow="0" w:lastRow="0" w:firstColumn="1" w:lastColumn="0" w:oddVBand="0" w:evenVBand="0" w:oddHBand="0" w:evenHBand="0" w:firstRowFirstColumn="0" w:firstRowLastColumn="0" w:lastRowFirstColumn="0" w:lastRowLastColumn="0"/>
            <w:tcW w:w="2629" w:type="dxa"/>
            <w:tcBorders>
              <w:left w:val="nil"/>
            </w:tcBorders>
          </w:tcPr>
          <w:p w:rsidR="00FC2775" w:rsidRDefault="00EC3EA2">
            <w:r>
              <w:t>UDPSocket</w:t>
            </w:r>
            <w:r w:rsidR="00FC2775">
              <w:t>.java</w:t>
            </w:r>
          </w:p>
        </w:tc>
        <w:tc>
          <w:tcPr>
            <w:tcW w:w="6582" w:type="dxa"/>
          </w:tcPr>
          <w:p w:rsidR="00FC2775" w:rsidRDefault="00D70E9E" w:rsidP="00C302DB">
            <w:pPr>
              <w:cnfStyle w:val="000000000000" w:firstRow="0" w:lastRow="0" w:firstColumn="0" w:lastColumn="0" w:oddVBand="0" w:evenVBand="0" w:oddHBand="0" w:evenHBand="0" w:firstRowFirstColumn="0" w:firstRowLastColumn="0" w:lastRowFirstColumn="0" w:lastRowLastColumn="0"/>
            </w:pPr>
            <w:r>
              <w:t>UDP socket which is used to communicate between servers</w:t>
            </w:r>
          </w:p>
        </w:tc>
        <w:tc>
          <w:tcPr>
            <w:tcW w:w="149" w:type="dxa"/>
            <w:vMerge/>
            <w:tcBorders>
              <w:right w:val="nil"/>
            </w:tcBorders>
          </w:tcPr>
          <w:p w:rsidR="00FC2775" w:rsidRDefault="00FC2775">
            <w:pPr>
              <w:cnfStyle w:val="000000000000" w:firstRow="0" w:lastRow="0" w:firstColumn="0" w:lastColumn="0" w:oddVBand="0" w:evenVBand="0" w:oddHBand="0" w:evenHBand="0" w:firstRowFirstColumn="0" w:firstRowLastColumn="0" w:lastRowFirstColumn="0" w:lastRowLastColumn="0"/>
            </w:pPr>
          </w:p>
        </w:tc>
      </w:tr>
    </w:tbl>
    <w:p w:rsidR="00875729" w:rsidRDefault="00875729" w:rsidP="00666B8F">
      <w:pPr>
        <w:spacing w:before="0" w:after="200"/>
        <w:ind w:left="0" w:right="0"/>
      </w:pPr>
    </w:p>
    <w:p w:rsidR="0018394D" w:rsidRPr="00524CCF" w:rsidRDefault="00F6295C" w:rsidP="00524CCF">
      <w:pPr>
        <w:spacing w:before="0" w:after="200"/>
        <w:ind w:left="0" w:right="0"/>
        <w:rPr>
          <w:b/>
        </w:rPr>
      </w:pPr>
      <w:r w:rsidRPr="00524CCF">
        <w:rPr>
          <w:b/>
        </w:rPr>
        <w:t xml:space="preserve">Reference </w:t>
      </w:r>
    </w:p>
    <w:p w:rsidR="00E301CA" w:rsidRPr="00FA3E1E" w:rsidRDefault="00BC74DF" w:rsidP="00FA3E1E">
      <w:pPr>
        <w:pStyle w:val="ListParagraph"/>
        <w:numPr>
          <w:ilvl w:val="0"/>
          <w:numId w:val="18"/>
        </w:numPr>
        <w:rPr>
          <w:color w:val="355D7E" w:themeColor="accent1" w:themeShade="80"/>
          <w:u w:val="single"/>
        </w:rPr>
      </w:pPr>
      <w:hyperlink r:id="rId12" w:history="1">
        <w:r w:rsidR="00FA3E1E" w:rsidRPr="00FA3E1E">
          <w:rPr>
            <w:rStyle w:val="Hyperlink"/>
            <w:color w:val="355D7E" w:themeColor="accent1" w:themeShade="80"/>
          </w:rPr>
          <w:t>https://en.wikipedia.org/wiki/Common_Object_Request_Broker_Architecture</w:t>
        </w:r>
      </w:hyperlink>
    </w:p>
    <w:sectPr w:rsidR="00E301CA" w:rsidRPr="00FA3E1E" w:rsidSect="00D22C13">
      <w:footerReference w:type="default" r:id="rId13"/>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4DF" w:rsidRDefault="00BC74DF">
      <w:pPr>
        <w:spacing w:line="240" w:lineRule="auto"/>
      </w:pPr>
      <w:r>
        <w:separator/>
      </w:r>
    </w:p>
    <w:p w:rsidR="00BC74DF" w:rsidRDefault="00BC74DF"/>
  </w:endnote>
  <w:endnote w:type="continuationSeparator" w:id="0">
    <w:p w:rsidR="00BC74DF" w:rsidRDefault="00BC74DF">
      <w:pPr>
        <w:spacing w:line="240" w:lineRule="auto"/>
      </w:pPr>
      <w:r>
        <w:continuationSeparator/>
      </w:r>
    </w:p>
    <w:p w:rsidR="00BC74DF" w:rsidRDefault="00BC74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BrowalliaUPC">
    <w:panose1 w:val="020B06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1404"/>
      <w:gridCol w:w="6552"/>
      <w:gridCol w:w="1404"/>
    </w:tblGrid>
    <w:tr w:rsidR="00887D17">
      <w:tc>
        <w:tcPr>
          <w:tcW w:w="750" w:type="pct"/>
        </w:tcPr>
        <w:p w:rsidR="00887D17" w:rsidRDefault="00887D17">
          <w:pPr>
            <w:pStyle w:val="Footer"/>
          </w:pPr>
        </w:p>
      </w:tc>
      <w:tc>
        <w:tcPr>
          <w:tcW w:w="3500" w:type="pct"/>
        </w:tcPr>
        <w:p w:rsidR="00887D17" w:rsidRDefault="009A5312">
          <w:pPr>
            <w:pStyle w:val="Footer"/>
            <w:jc w:val="center"/>
          </w:pPr>
          <w:r>
            <w:t xml:space="preserve">Distributed Reservation Management System </w:t>
          </w:r>
          <w:r w:rsidR="00E27E07">
            <w:t>(D.R.M.S)</w:t>
          </w:r>
        </w:p>
      </w:tc>
      <w:tc>
        <w:tcPr>
          <w:tcW w:w="750" w:type="pct"/>
        </w:tcPr>
        <w:p w:rsidR="00887D17" w:rsidRDefault="00DA7900">
          <w:pPr>
            <w:pStyle w:val="Footer"/>
            <w:jc w:val="right"/>
          </w:pPr>
          <w:r>
            <w:fldChar w:fldCharType="begin"/>
          </w:r>
          <w:r w:rsidR="003027B1">
            <w:instrText xml:space="preserve"> PAGE   \* MERGEFORMAT </w:instrText>
          </w:r>
          <w:r>
            <w:fldChar w:fldCharType="separate"/>
          </w:r>
          <w:r w:rsidR="005202C5">
            <w:rPr>
              <w:noProof/>
            </w:rPr>
            <w:t>8</w:t>
          </w:r>
          <w:r>
            <w:rPr>
              <w:noProof/>
            </w:rPr>
            <w:fldChar w:fldCharType="end"/>
          </w:r>
        </w:p>
      </w:tc>
    </w:tr>
  </w:tbl>
  <w:p w:rsidR="00887D17" w:rsidRDefault="00887D17">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4DF" w:rsidRDefault="00BC74DF">
      <w:pPr>
        <w:spacing w:line="240" w:lineRule="auto"/>
      </w:pPr>
      <w:r>
        <w:separator/>
      </w:r>
    </w:p>
    <w:p w:rsidR="00BC74DF" w:rsidRDefault="00BC74DF"/>
  </w:footnote>
  <w:footnote w:type="continuationSeparator" w:id="0">
    <w:p w:rsidR="00BC74DF" w:rsidRDefault="00BC74DF">
      <w:pPr>
        <w:spacing w:line="240" w:lineRule="auto"/>
      </w:pPr>
      <w:r>
        <w:continuationSeparator/>
      </w:r>
    </w:p>
    <w:p w:rsidR="00BC74DF" w:rsidRDefault="00BC74D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A51E02A8"/>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FB6604F4"/>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1DEEB002"/>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E92016F0"/>
    <w:lvl w:ilvl="0">
      <w:start w:val="1"/>
      <w:numFmt w:val="bullet"/>
      <w:lvlText w:val=""/>
      <w:lvlJc w:val="left"/>
      <w:pPr>
        <w:tabs>
          <w:tab w:val="num" w:pos="720"/>
        </w:tabs>
        <w:ind w:left="720" w:hanging="360"/>
      </w:pPr>
      <w:rPr>
        <w:rFonts w:ascii="Symbol" w:hAnsi="Symbol" w:hint="default"/>
      </w:rPr>
    </w:lvl>
  </w:abstractNum>
  <w:abstractNum w:abstractNumId="4">
    <w:nsid w:val="FFFFFF88"/>
    <w:multiLevelType w:val="singleLevel"/>
    <w:tmpl w:val="91C60752"/>
    <w:lvl w:ilvl="0">
      <w:start w:val="1"/>
      <w:numFmt w:val="decimal"/>
      <w:lvlText w:val="%1"/>
      <w:lvlJc w:val="left"/>
      <w:pPr>
        <w:ind w:left="360" w:hanging="360"/>
      </w:pPr>
      <w:rPr>
        <w:rFonts w:hint="default"/>
      </w:rPr>
    </w:lvl>
  </w:abstractNum>
  <w:abstractNum w:abstractNumId="5">
    <w:nsid w:val="FFFFFF89"/>
    <w:multiLevelType w:val="singleLevel"/>
    <w:tmpl w:val="A100F656"/>
    <w:lvl w:ilvl="0">
      <w:start w:val="1"/>
      <w:numFmt w:val="bullet"/>
      <w:lvlText w:val=""/>
      <w:lvlJc w:val="left"/>
      <w:pPr>
        <w:tabs>
          <w:tab w:val="num" w:pos="360"/>
        </w:tabs>
        <w:ind w:left="360" w:hanging="360"/>
      </w:pPr>
      <w:rPr>
        <w:rFonts w:ascii="Symbol" w:hAnsi="Symbol" w:hint="default"/>
      </w:rPr>
    </w:lvl>
  </w:abstractNum>
  <w:abstractNum w:abstractNumId="6">
    <w:nsid w:val="03D52B2A"/>
    <w:multiLevelType w:val="hybridMultilevel"/>
    <w:tmpl w:val="67628366"/>
    <w:lvl w:ilvl="0" w:tplc="96F4A50C">
      <w:numFmt w:val="bullet"/>
      <w:lvlText w:val="•"/>
      <w:lvlJc w:val="left"/>
      <w:pPr>
        <w:ind w:left="714" w:hanging="57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7">
    <w:nsid w:val="3B2D625A"/>
    <w:multiLevelType w:val="hybridMultilevel"/>
    <w:tmpl w:val="7C0412B2"/>
    <w:lvl w:ilvl="0" w:tplc="CFDCA72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E011FD"/>
    <w:multiLevelType w:val="hybridMultilevel"/>
    <w:tmpl w:val="66D69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0724D6"/>
    <w:multiLevelType w:val="hybridMultilevel"/>
    <w:tmpl w:val="ED02F5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D685814"/>
    <w:multiLevelType w:val="hybridMultilevel"/>
    <w:tmpl w:val="611CC75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nsid w:val="4E560FD0"/>
    <w:multiLevelType w:val="hybridMultilevel"/>
    <w:tmpl w:val="1A5EF86E"/>
    <w:lvl w:ilvl="0" w:tplc="9E825EAA">
      <w:start w:val="1"/>
      <w:numFmt w:val="decimal"/>
      <w:lvlText w:val="%1."/>
      <w:lvlJc w:val="left"/>
      <w:pPr>
        <w:ind w:left="432" w:hanging="360"/>
      </w:pPr>
      <w:rPr>
        <w:rFonts w:hint="default"/>
        <w:sz w:val="22"/>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nsid w:val="51A74746"/>
    <w:multiLevelType w:val="hybridMultilevel"/>
    <w:tmpl w:val="C38EA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431ECD"/>
    <w:multiLevelType w:val="hybridMultilevel"/>
    <w:tmpl w:val="CB2E34CC"/>
    <w:lvl w:ilvl="0" w:tplc="DF00843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nsid w:val="5C916053"/>
    <w:multiLevelType w:val="hybridMultilevel"/>
    <w:tmpl w:val="264ED19E"/>
    <w:lvl w:ilvl="0" w:tplc="33107D4A">
      <w:start w:val="1"/>
      <w:numFmt w:val="lowerLetter"/>
      <w:lvlText w:val="%1)"/>
      <w:lvlJc w:val="left"/>
      <w:pPr>
        <w:ind w:left="720" w:hanging="360"/>
      </w:pPr>
      <w:rPr>
        <w:rFonts w:ascii="Arial" w:eastAsia="SimSun" w:hAnsi="Arial" w:cs="Times New Roman"/>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0024E2"/>
    <w:multiLevelType w:val="hybridMultilevel"/>
    <w:tmpl w:val="66A2C21C"/>
    <w:lvl w:ilvl="0" w:tplc="577A457C">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61026688"/>
    <w:multiLevelType w:val="multilevel"/>
    <w:tmpl w:val="69E2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045607"/>
    <w:multiLevelType w:val="hybridMultilevel"/>
    <w:tmpl w:val="BF5E179C"/>
    <w:lvl w:ilvl="0" w:tplc="365CB85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6"/>
  </w:num>
  <w:num w:numId="3">
    <w:abstractNumId w:val="17"/>
  </w:num>
  <w:num w:numId="4">
    <w:abstractNumId w:val="4"/>
  </w:num>
  <w:num w:numId="5">
    <w:abstractNumId w:val="4"/>
  </w:num>
  <w:num w:numId="6">
    <w:abstractNumId w:val="5"/>
  </w:num>
  <w:num w:numId="7">
    <w:abstractNumId w:val="3"/>
  </w:num>
  <w:num w:numId="8">
    <w:abstractNumId w:val="2"/>
  </w:num>
  <w:num w:numId="9">
    <w:abstractNumId w:val="1"/>
  </w:num>
  <w:num w:numId="10">
    <w:abstractNumId w:val="0"/>
  </w:num>
  <w:num w:numId="11">
    <w:abstractNumId w:val="15"/>
  </w:num>
  <w:num w:numId="12">
    <w:abstractNumId w:val="12"/>
  </w:num>
  <w:num w:numId="13">
    <w:abstractNumId w:val="8"/>
  </w:num>
  <w:num w:numId="14">
    <w:abstractNumId w:val="14"/>
  </w:num>
  <w:num w:numId="15">
    <w:abstractNumId w:val="16"/>
  </w:num>
  <w:num w:numId="16">
    <w:abstractNumId w:val="7"/>
  </w:num>
  <w:num w:numId="17">
    <w:abstractNumId w:val="11"/>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41B3"/>
    <w:rsid w:val="00000AAC"/>
    <w:rsid w:val="00001E40"/>
    <w:rsid w:val="00010F5E"/>
    <w:rsid w:val="00011EB3"/>
    <w:rsid w:val="000141DC"/>
    <w:rsid w:val="000148B7"/>
    <w:rsid w:val="000149BD"/>
    <w:rsid w:val="00015EE5"/>
    <w:rsid w:val="000177E0"/>
    <w:rsid w:val="00021225"/>
    <w:rsid w:val="00021672"/>
    <w:rsid w:val="00021A89"/>
    <w:rsid w:val="000227F2"/>
    <w:rsid w:val="00022BAB"/>
    <w:rsid w:val="000232E0"/>
    <w:rsid w:val="000235BD"/>
    <w:rsid w:val="00023CD1"/>
    <w:rsid w:val="0002695D"/>
    <w:rsid w:val="00027D32"/>
    <w:rsid w:val="00037E52"/>
    <w:rsid w:val="00040098"/>
    <w:rsid w:val="0004009F"/>
    <w:rsid w:val="00043E24"/>
    <w:rsid w:val="00044189"/>
    <w:rsid w:val="000448AA"/>
    <w:rsid w:val="00046E59"/>
    <w:rsid w:val="0004730C"/>
    <w:rsid w:val="00051FA3"/>
    <w:rsid w:val="00054A4F"/>
    <w:rsid w:val="00055DA3"/>
    <w:rsid w:val="000564CD"/>
    <w:rsid w:val="00057B40"/>
    <w:rsid w:val="00062BA0"/>
    <w:rsid w:val="00062DE5"/>
    <w:rsid w:val="00065A55"/>
    <w:rsid w:val="0006642B"/>
    <w:rsid w:val="000664A9"/>
    <w:rsid w:val="00071E0B"/>
    <w:rsid w:val="00091A4A"/>
    <w:rsid w:val="00093481"/>
    <w:rsid w:val="00094171"/>
    <w:rsid w:val="00096352"/>
    <w:rsid w:val="00096D40"/>
    <w:rsid w:val="000B02FA"/>
    <w:rsid w:val="000B0B5B"/>
    <w:rsid w:val="000B4E62"/>
    <w:rsid w:val="000B79C8"/>
    <w:rsid w:val="000C0ACD"/>
    <w:rsid w:val="000C519F"/>
    <w:rsid w:val="000C5AF7"/>
    <w:rsid w:val="000D476D"/>
    <w:rsid w:val="000D706F"/>
    <w:rsid w:val="000D7D94"/>
    <w:rsid w:val="000E42F8"/>
    <w:rsid w:val="000E6A30"/>
    <w:rsid w:val="000E747E"/>
    <w:rsid w:val="000F02C1"/>
    <w:rsid w:val="000F2F7A"/>
    <w:rsid w:val="000F38B1"/>
    <w:rsid w:val="000F7DA7"/>
    <w:rsid w:val="0010144A"/>
    <w:rsid w:val="0010193D"/>
    <w:rsid w:val="00102A57"/>
    <w:rsid w:val="0010559B"/>
    <w:rsid w:val="00105A17"/>
    <w:rsid w:val="001067F0"/>
    <w:rsid w:val="00112678"/>
    <w:rsid w:val="00112E6F"/>
    <w:rsid w:val="001132E5"/>
    <w:rsid w:val="0011431A"/>
    <w:rsid w:val="00115B44"/>
    <w:rsid w:val="00116945"/>
    <w:rsid w:val="00120942"/>
    <w:rsid w:val="00120EF8"/>
    <w:rsid w:val="00126250"/>
    <w:rsid w:val="00126CB2"/>
    <w:rsid w:val="00132E20"/>
    <w:rsid w:val="00136059"/>
    <w:rsid w:val="00136D59"/>
    <w:rsid w:val="00137347"/>
    <w:rsid w:val="00137381"/>
    <w:rsid w:val="00137E59"/>
    <w:rsid w:val="001415E8"/>
    <w:rsid w:val="0014370A"/>
    <w:rsid w:val="001458B1"/>
    <w:rsid w:val="00145D5E"/>
    <w:rsid w:val="0014744C"/>
    <w:rsid w:val="00147C99"/>
    <w:rsid w:val="001517B6"/>
    <w:rsid w:val="00151C34"/>
    <w:rsid w:val="00152AE4"/>
    <w:rsid w:val="0015323C"/>
    <w:rsid w:val="0016037D"/>
    <w:rsid w:val="001623D2"/>
    <w:rsid w:val="00162575"/>
    <w:rsid w:val="00163493"/>
    <w:rsid w:val="0017031B"/>
    <w:rsid w:val="00174D7B"/>
    <w:rsid w:val="0018394D"/>
    <w:rsid w:val="00186FE3"/>
    <w:rsid w:val="00187441"/>
    <w:rsid w:val="001914D0"/>
    <w:rsid w:val="001952BE"/>
    <w:rsid w:val="00196BB8"/>
    <w:rsid w:val="001A1648"/>
    <w:rsid w:val="001A48F3"/>
    <w:rsid w:val="001A4F30"/>
    <w:rsid w:val="001A7D20"/>
    <w:rsid w:val="001A7E72"/>
    <w:rsid w:val="001B5BF0"/>
    <w:rsid w:val="001B674B"/>
    <w:rsid w:val="001B6A8D"/>
    <w:rsid w:val="001C0326"/>
    <w:rsid w:val="001C296C"/>
    <w:rsid w:val="001C6CEB"/>
    <w:rsid w:val="001D3477"/>
    <w:rsid w:val="001E2822"/>
    <w:rsid w:val="001E523F"/>
    <w:rsid w:val="001E5F06"/>
    <w:rsid w:val="001E7EC8"/>
    <w:rsid w:val="001E7F99"/>
    <w:rsid w:val="001F2759"/>
    <w:rsid w:val="001F2BF3"/>
    <w:rsid w:val="001F4E1B"/>
    <w:rsid w:val="001F5597"/>
    <w:rsid w:val="001F6462"/>
    <w:rsid w:val="0020668F"/>
    <w:rsid w:val="002067E3"/>
    <w:rsid w:val="002077D6"/>
    <w:rsid w:val="0021145A"/>
    <w:rsid w:val="00215881"/>
    <w:rsid w:val="00216E52"/>
    <w:rsid w:val="00224C42"/>
    <w:rsid w:val="00226446"/>
    <w:rsid w:val="002306BB"/>
    <w:rsid w:val="00231CE4"/>
    <w:rsid w:val="002350A5"/>
    <w:rsid w:val="00235C3F"/>
    <w:rsid w:val="002401B0"/>
    <w:rsid w:val="00241084"/>
    <w:rsid w:val="00242ACC"/>
    <w:rsid w:val="00245D70"/>
    <w:rsid w:val="00247D61"/>
    <w:rsid w:val="00250649"/>
    <w:rsid w:val="00251822"/>
    <w:rsid w:val="002550F3"/>
    <w:rsid w:val="0026013D"/>
    <w:rsid w:val="0026415D"/>
    <w:rsid w:val="00265352"/>
    <w:rsid w:val="00265A15"/>
    <w:rsid w:val="00265B0E"/>
    <w:rsid w:val="00266590"/>
    <w:rsid w:val="00271902"/>
    <w:rsid w:val="00276B00"/>
    <w:rsid w:val="002833E0"/>
    <w:rsid w:val="0028522B"/>
    <w:rsid w:val="00286B32"/>
    <w:rsid w:val="00290323"/>
    <w:rsid w:val="00292300"/>
    <w:rsid w:val="002A19A1"/>
    <w:rsid w:val="002A1C51"/>
    <w:rsid w:val="002A4AB9"/>
    <w:rsid w:val="002B3E47"/>
    <w:rsid w:val="002C0E49"/>
    <w:rsid w:val="002C21E2"/>
    <w:rsid w:val="002C2D2F"/>
    <w:rsid w:val="002C6150"/>
    <w:rsid w:val="002C67E6"/>
    <w:rsid w:val="002C7E3B"/>
    <w:rsid w:val="002D375E"/>
    <w:rsid w:val="002D3833"/>
    <w:rsid w:val="002D3ADD"/>
    <w:rsid w:val="002D54FA"/>
    <w:rsid w:val="002D698F"/>
    <w:rsid w:val="002E3643"/>
    <w:rsid w:val="002E39CF"/>
    <w:rsid w:val="002E5374"/>
    <w:rsid w:val="002F0E36"/>
    <w:rsid w:val="003006F1"/>
    <w:rsid w:val="003027B1"/>
    <w:rsid w:val="00303EE3"/>
    <w:rsid w:val="0030403D"/>
    <w:rsid w:val="003055A2"/>
    <w:rsid w:val="00310A3F"/>
    <w:rsid w:val="00311818"/>
    <w:rsid w:val="003166A6"/>
    <w:rsid w:val="003216A8"/>
    <w:rsid w:val="00324FB5"/>
    <w:rsid w:val="0033444B"/>
    <w:rsid w:val="00337AA1"/>
    <w:rsid w:val="003453ED"/>
    <w:rsid w:val="003464EE"/>
    <w:rsid w:val="00351A74"/>
    <w:rsid w:val="003551E2"/>
    <w:rsid w:val="0035584D"/>
    <w:rsid w:val="003706BC"/>
    <w:rsid w:val="00371DEE"/>
    <w:rsid w:val="003722EB"/>
    <w:rsid w:val="00375365"/>
    <w:rsid w:val="003761E5"/>
    <w:rsid w:val="0037705F"/>
    <w:rsid w:val="00377C73"/>
    <w:rsid w:val="00385373"/>
    <w:rsid w:val="003856E9"/>
    <w:rsid w:val="003865BF"/>
    <w:rsid w:val="00387CAE"/>
    <w:rsid w:val="00387FE3"/>
    <w:rsid w:val="00390C7D"/>
    <w:rsid w:val="00393643"/>
    <w:rsid w:val="00393CAF"/>
    <w:rsid w:val="003942A3"/>
    <w:rsid w:val="00394897"/>
    <w:rsid w:val="0039686B"/>
    <w:rsid w:val="00397B57"/>
    <w:rsid w:val="003A0193"/>
    <w:rsid w:val="003A0257"/>
    <w:rsid w:val="003A0C2B"/>
    <w:rsid w:val="003A1D61"/>
    <w:rsid w:val="003A489B"/>
    <w:rsid w:val="003A61FF"/>
    <w:rsid w:val="003A6769"/>
    <w:rsid w:val="003A77F9"/>
    <w:rsid w:val="003B0F51"/>
    <w:rsid w:val="003B3F05"/>
    <w:rsid w:val="003B64AF"/>
    <w:rsid w:val="003B7C36"/>
    <w:rsid w:val="003C0544"/>
    <w:rsid w:val="003C1A1F"/>
    <w:rsid w:val="003C7F9D"/>
    <w:rsid w:val="003D4C59"/>
    <w:rsid w:val="003D544C"/>
    <w:rsid w:val="003E4315"/>
    <w:rsid w:val="003E4C2B"/>
    <w:rsid w:val="003E6E3A"/>
    <w:rsid w:val="003F1E09"/>
    <w:rsid w:val="003F3509"/>
    <w:rsid w:val="003F3ACF"/>
    <w:rsid w:val="003F42B4"/>
    <w:rsid w:val="003F49D2"/>
    <w:rsid w:val="003F71AB"/>
    <w:rsid w:val="0040310A"/>
    <w:rsid w:val="0040371B"/>
    <w:rsid w:val="0040506B"/>
    <w:rsid w:val="00415544"/>
    <w:rsid w:val="0042113C"/>
    <w:rsid w:val="00421CF9"/>
    <w:rsid w:val="004227B6"/>
    <w:rsid w:val="00423697"/>
    <w:rsid w:val="004267DB"/>
    <w:rsid w:val="00426C8D"/>
    <w:rsid w:val="00432891"/>
    <w:rsid w:val="00434904"/>
    <w:rsid w:val="0043561F"/>
    <w:rsid w:val="00436F15"/>
    <w:rsid w:val="0044322A"/>
    <w:rsid w:val="00443EDB"/>
    <w:rsid w:val="00445972"/>
    <w:rsid w:val="0045490C"/>
    <w:rsid w:val="00460DF9"/>
    <w:rsid w:val="004615E0"/>
    <w:rsid w:val="004642B4"/>
    <w:rsid w:val="004664A7"/>
    <w:rsid w:val="00471759"/>
    <w:rsid w:val="0047216F"/>
    <w:rsid w:val="00473995"/>
    <w:rsid w:val="004754F7"/>
    <w:rsid w:val="00477F12"/>
    <w:rsid w:val="00480F29"/>
    <w:rsid w:val="00483B8E"/>
    <w:rsid w:val="00487511"/>
    <w:rsid w:val="004902CB"/>
    <w:rsid w:val="0049420C"/>
    <w:rsid w:val="00496F50"/>
    <w:rsid w:val="004A2719"/>
    <w:rsid w:val="004B1060"/>
    <w:rsid w:val="004B1488"/>
    <w:rsid w:val="004B156D"/>
    <w:rsid w:val="004B163D"/>
    <w:rsid w:val="004B552E"/>
    <w:rsid w:val="004B587A"/>
    <w:rsid w:val="004C7487"/>
    <w:rsid w:val="004D0146"/>
    <w:rsid w:val="004D32D0"/>
    <w:rsid w:val="004D51B8"/>
    <w:rsid w:val="004D735D"/>
    <w:rsid w:val="004D79BD"/>
    <w:rsid w:val="004E0CBB"/>
    <w:rsid w:val="004E4432"/>
    <w:rsid w:val="004E51BB"/>
    <w:rsid w:val="004F1ADA"/>
    <w:rsid w:val="004F21E2"/>
    <w:rsid w:val="004F4D4B"/>
    <w:rsid w:val="004F657C"/>
    <w:rsid w:val="00500887"/>
    <w:rsid w:val="0050093F"/>
    <w:rsid w:val="00500DA3"/>
    <w:rsid w:val="00502453"/>
    <w:rsid w:val="005058F4"/>
    <w:rsid w:val="0050602A"/>
    <w:rsid w:val="00507C4D"/>
    <w:rsid w:val="00512B0E"/>
    <w:rsid w:val="00514488"/>
    <w:rsid w:val="00515988"/>
    <w:rsid w:val="00515A24"/>
    <w:rsid w:val="005202C5"/>
    <w:rsid w:val="00520696"/>
    <w:rsid w:val="00524CCF"/>
    <w:rsid w:val="00527A97"/>
    <w:rsid w:val="005308C1"/>
    <w:rsid w:val="005348D4"/>
    <w:rsid w:val="00534FA0"/>
    <w:rsid w:val="0054229F"/>
    <w:rsid w:val="00555435"/>
    <w:rsid w:val="00560959"/>
    <w:rsid w:val="00561164"/>
    <w:rsid w:val="005632A3"/>
    <w:rsid w:val="00564BBC"/>
    <w:rsid w:val="00567895"/>
    <w:rsid w:val="00571CA3"/>
    <w:rsid w:val="00572079"/>
    <w:rsid w:val="00576130"/>
    <w:rsid w:val="0057724B"/>
    <w:rsid w:val="00580625"/>
    <w:rsid w:val="00580B9A"/>
    <w:rsid w:val="005917E6"/>
    <w:rsid w:val="005952FF"/>
    <w:rsid w:val="00597F24"/>
    <w:rsid w:val="005A193E"/>
    <w:rsid w:val="005A2339"/>
    <w:rsid w:val="005A2BEF"/>
    <w:rsid w:val="005A529F"/>
    <w:rsid w:val="005B1358"/>
    <w:rsid w:val="005B3203"/>
    <w:rsid w:val="005B5F49"/>
    <w:rsid w:val="005C3778"/>
    <w:rsid w:val="005C53BC"/>
    <w:rsid w:val="005C78FA"/>
    <w:rsid w:val="005D0719"/>
    <w:rsid w:val="005D46A2"/>
    <w:rsid w:val="005D5B9F"/>
    <w:rsid w:val="005E17A0"/>
    <w:rsid w:val="005E304C"/>
    <w:rsid w:val="005E3847"/>
    <w:rsid w:val="005E5E3D"/>
    <w:rsid w:val="005E649F"/>
    <w:rsid w:val="005E6A08"/>
    <w:rsid w:val="005E6C55"/>
    <w:rsid w:val="005E7C9B"/>
    <w:rsid w:val="005F27E6"/>
    <w:rsid w:val="005F3672"/>
    <w:rsid w:val="005F5716"/>
    <w:rsid w:val="00602ACD"/>
    <w:rsid w:val="0060385A"/>
    <w:rsid w:val="00607920"/>
    <w:rsid w:val="00612AF3"/>
    <w:rsid w:val="006161A6"/>
    <w:rsid w:val="006166B9"/>
    <w:rsid w:val="00620CA4"/>
    <w:rsid w:val="006219D0"/>
    <w:rsid w:val="00622ABF"/>
    <w:rsid w:val="00624B72"/>
    <w:rsid w:val="00624BF1"/>
    <w:rsid w:val="00624E0A"/>
    <w:rsid w:val="00626AEE"/>
    <w:rsid w:val="006310D1"/>
    <w:rsid w:val="00635FCE"/>
    <w:rsid w:val="006410D7"/>
    <w:rsid w:val="00644D99"/>
    <w:rsid w:val="00645E4C"/>
    <w:rsid w:val="00655C7B"/>
    <w:rsid w:val="00656C70"/>
    <w:rsid w:val="006613E9"/>
    <w:rsid w:val="00663033"/>
    <w:rsid w:val="00664DFA"/>
    <w:rsid w:val="00666B8F"/>
    <w:rsid w:val="00667F35"/>
    <w:rsid w:val="00671C56"/>
    <w:rsid w:val="0067210F"/>
    <w:rsid w:val="00674AB0"/>
    <w:rsid w:val="00677392"/>
    <w:rsid w:val="00683A12"/>
    <w:rsid w:val="0068444F"/>
    <w:rsid w:val="0068700B"/>
    <w:rsid w:val="0069238B"/>
    <w:rsid w:val="0069370E"/>
    <w:rsid w:val="006941D3"/>
    <w:rsid w:val="006A2868"/>
    <w:rsid w:val="006A28EF"/>
    <w:rsid w:val="006A33F8"/>
    <w:rsid w:val="006A392D"/>
    <w:rsid w:val="006A56EB"/>
    <w:rsid w:val="006A644F"/>
    <w:rsid w:val="006A6B07"/>
    <w:rsid w:val="006B0B8F"/>
    <w:rsid w:val="006B629B"/>
    <w:rsid w:val="006C11B5"/>
    <w:rsid w:val="006C1D41"/>
    <w:rsid w:val="006C47A5"/>
    <w:rsid w:val="006D29C0"/>
    <w:rsid w:val="006D52DD"/>
    <w:rsid w:val="006D5D25"/>
    <w:rsid w:val="006E121A"/>
    <w:rsid w:val="006E1457"/>
    <w:rsid w:val="006E1660"/>
    <w:rsid w:val="006E683B"/>
    <w:rsid w:val="006E692A"/>
    <w:rsid w:val="006E6D64"/>
    <w:rsid w:val="006E77BC"/>
    <w:rsid w:val="006F6073"/>
    <w:rsid w:val="006F64B6"/>
    <w:rsid w:val="00715721"/>
    <w:rsid w:val="00721EC4"/>
    <w:rsid w:val="00724444"/>
    <w:rsid w:val="00733379"/>
    <w:rsid w:val="00736E70"/>
    <w:rsid w:val="0073709F"/>
    <w:rsid w:val="00737BFF"/>
    <w:rsid w:val="0074062D"/>
    <w:rsid w:val="0074244D"/>
    <w:rsid w:val="00744F23"/>
    <w:rsid w:val="0074562D"/>
    <w:rsid w:val="007456BF"/>
    <w:rsid w:val="007474E0"/>
    <w:rsid w:val="00751FB1"/>
    <w:rsid w:val="0075389F"/>
    <w:rsid w:val="00754B73"/>
    <w:rsid w:val="007578D2"/>
    <w:rsid w:val="0075799D"/>
    <w:rsid w:val="00760038"/>
    <w:rsid w:val="0076165C"/>
    <w:rsid w:val="00762879"/>
    <w:rsid w:val="007656AE"/>
    <w:rsid w:val="0077555A"/>
    <w:rsid w:val="007815BF"/>
    <w:rsid w:val="007825E8"/>
    <w:rsid w:val="007826BC"/>
    <w:rsid w:val="00783515"/>
    <w:rsid w:val="00784982"/>
    <w:rsid w:val="00791430"/>
    <w:rsid w:val="00794F20"/>
    <w:rsid w:val="00795BAC"/>
    <w:rsid w:val="00795BF4"/>
    <w:rsid w:val="00797844"/>
    <w:rsid w:val="007A4148"/>
    <w:rsid w:val="007A434E"/>
    <w:rsid w:val="007A74B0"/>
    <w:rsid w:val="007B0BC3"/>
    <w:rsid w:val="007B1A49"/>
    <w:rsid w:val="007B560F"/>
    <w:rsid w:val="007C4A23"/>
    <w:rsid w:val="007D1636"/>
    <w:rsid w:val="007D167F"/>
    <w:rsid w:val="007D203C"/>
    <w:rsid w:val="007D28CF"/>
    <w:rsid w:val="007D37AD"/>
    <w:rsid w:val="007D516A"/>
    <w:rsid w:val="007D5B8C"/>
    <w:rsid w:val="007D68A8"/>
    <w:rsid w:val="007D7539"/>
    <w:rsid w:val="007D7E60"/>
    <w:rsid w:val="007D7EDC"/>
    <w:rsid w:val="007E0498"/>
    <w:rsid w:val="007E1EC3"/>
    <w:rsid w:val="007E5107"/>
    <w:rsid w:val="007E760B"/>
    <w:rsid w:val="007F1C1C"/>
    <w:rsid w:val="007F4BC7"/>
    <w:rsid w:val="007F62D1"/>
    <w:rsid w:val="007F6DB2"/>
    <w:rsid w:val="007F73C8"/>
    <w:rsid w:val="008028CC"/>
    <w:rsid w:val="00807842"/>
    <w:rsid w:val="00807E6F"/>
    <w:rsid w:val="00812136"/>
    <w:rsid w:val="00812D2F"/>
    <w:rsid w:val="00816C23"/>
    <w:rsid w:val="00821CCB"/>
    <w:rsid w:val="00821FDC"/>
    <w:rsid w:val="0082252E"/>
    <w:rsid w:val="0082344E"/>
    <w:rsid w:val="00823570"/>
    <w:rsid w:val="00831371"/>
    <w:rsid w:val="00832F2F"/>
    <w:rsid w:val="00837162"/>
    <w:rsid w:val="00837ECB"/>
    <w:rsid w:val="00841C72"/>
    <w:rsid w:val="008442F7"/>
    <w:rsid w:val="008444C6"/>
    <w:rsid w:val="008445F4"/>
    <w:rsid w:val="00844A73"/>
    <w:rsid w:val="00853616"/>
    <w:rsid w:val="008536EE"/>
    <w:rsid w:val="008542D2"/>
    <w:rsid w:val="008567E0"/>
    <w:rsid w:val="00861E47"/>
    <w:rsid w:val="008638A1"/>
    <w:rsid w:val="00863BC6"/>
    <w:rsid w:val="0087386C"/>
    <w:rsid w:val="0087537F"/>
    <w:rsid w:val="00875729"/>
    <w:rsid w:val="00875A1F"/>
    <w:rsid w:val="00876405"/>
    <w:rsid w:val="008775C5"/>
    <w:rsid w:val="008827AB"/>
    <w:rsid w:val="00887D17"/>
    <w:rsid w:val="008915A5"/>
    <w:rsid w:val="008A0872"/>
    <w:rsid w:val="008A1C89"/>
    <w:rsid w:val="008A3E0B"/>
    <w:rsid w:val="008A4692"/>
    <w:rsid w:val="008A49E9"/>
    <w:rsid w:val="008B1761"/>
    <w:rsid w:val="008B1D52"/>
    <w:rsid w:val="008B3CF3"/>
    <w:rsid w:val="008B5431"/>
    <w:rsid w:val="008C0CD6"/>
    <w:rsid w:val="008C18F7"/>
    <w:rsid w:val="008C2FCA"/>
    <w:rsid w:val="008C3FB0"/>
    <w:rsid w:val="008C5AD7"/>
    <w:rsid w:val="008D1A77"/>
    <w:rsid w:val="008D43FD"/>
    <w:rsid w:val="008D6160"/>
    <w:rsid w:val="008D71B0"/>
    <w:rsid w:val="008E4FD4"/>
    <w:rsid w:val="008E67E2"/>
    <w:rsid w:val="008F45FA"/>
    <w:rsid w:val="008F492E"/>
    <w:rsid w:val="008F771C"/>
    <w:rsid w:val="00902A1A"/>
    <w:rsid w:val="009044B8"/>
    <w:rsid w:val="0090500C"/>
    <w:rsid w:val="009146F5"/>
    <w:rsid w:val="00914AB4"/>
    <w:rsid w:val="00916181"/>
    <w:rsid w:val="0091749F"/>
    <w:rsid w:val="00920983"/>
    <w:rsid w:val="009221F0"/>
    <w:rsid w:val="00923135"/>
    <w:rsid w:val="00924BD0"/>
    <w:rsid w:val="00925C5C"/>
    <w:rsid w:val="009316BB"/>
    <w:rsid w:val="00944DD8"/>
    <w:rsid w:val="00944ECB"/>
    <w:rsid w:val="009463DB"/>
    <w:rsid w:val="00952565"/>
    <w:rsid w:val="00956416"/>
    <w:rsid w:val="009564F4"/>
    <w:rsid w:val="00960BCB"/>
    <w:rsid w:val="00961960"/>
    <w:rsid w:val="00961E09"/>
    <w:rsid w:val="00963BAF"/>
    <w:rsid w:val="00965FB4"/>
    <w:rsid w:val="00966C00"/>
    <w:rsid w:val="00970AED"/>
    <w:rsid w:val="00975752"/>
    <w:rsid w:val="00975D5A"/>
    <w:rsid w:val="00977283"/>
    <w:rsid w:val="009822B2"/>
    <w:rsid w:val="0099039A"/>
    <w:rsid w:val="00993426"/>
    <w:rsid w:val="009941B3"/>
    <w:rsid w:val="009948A0"/>
    <w:rsid w:val="009A0021"/>
    <w:rsid w:val="009A011C"/>
    <w:rsid w:val="009A058F"/>
    <w:rsid w:val="009A44DE"/>
    <w:rsid w:val="009A52C2"/>
    <w:rsid w:val="009A5312"/>
    <w:rsid w:val="009A7A4A"/>
    <w:rsid w:val="009A7BAF"/>
    <w:rsid w:val="009B2CF9"/>
    <w:rsid w:val="009B3626"/>
    <w:rsid w:val="009B557D"/>
    <w:rsid w:val="009B5824"/>
    <w:rsid w:val="009B5A00"/>
    <w:rsid w:val="009B5BF8"/>
    <w:rsid w:val="009B632C"/>
    <w:rsid w:val="009B75C2"/>
    <w:rsid w:val="009C378E"/>
    <w:rsid w:val="009C692D"/>
    <w:rsid w:val="009C7BAC"/>
    <w:rsid w:val="009D0D19"/>
    <w:rsid w:val="009D17FB"/>
    <w:rsid w:val="009D2F16"/>
    <w:rsid w:val="009D688A"/>
    <w:rsid w:val="009E0EDF"/>
    <w:rsid w:val="009E12E6"/>
    <w:rsid w:val="009E2B65"/>
    <w:rsid w:val="009E54E9"/>
    <w:rsid w:val="009E77AB"/>
    <w:rsid w:val="009F28FE"/>
    <w:rsid w:val="009F3E0D"/>
    <w:rsid w:val="009F4AB3"/>
    <w:rsid w:val="009F5873"/>
    <w:rsid w:val="00A0502B"/>
    <w:rsid w:val="00A058C0"/>
    <w:rsid w:val="00A06DAE"/>
    <w:rsid w:val="00A1278B"/>
    <w:rsid w:val="00A131F5"/>
    <w:rsid w:val="00A16E58"/>
    <w:rsid w:val="00A230B4"/>
    <w:rsid w:val="00A249FC"/>
    <w:rsid w:val="00A253B3"/>
    <w:rsid w:val="00A3356A"/>
    <w:rsid w:val="00A366B6"/>
    <w:rsid w:val="00A40EC5"/>
    <w:rsid w:val="00A41B5C"/>
    <w:rsid w:val="00A425A0"/>
    <w:rsid w:val="00A43DAD"/>
    <w:rsid w:val="00A474E9"/>
    <w:rsid w:val="00A532FB"/>
    <w:rsid w:val="00A57C20"/>
    <w:rsid w:val="00A6375A"/>
    <w:rsid w:val="00A64A96"/>
    <w:rsid w:val="00A65958"/>
    <w:rsid w:val="00A670C6"/>
    <w:rsid w:val="00A76888"/>
    <w:rsid w:val="00A76D4A"/>
    <w:rsid w:val="00A81968"/>
    <w:rsid w:val="00A9367B"/>
    <w:rsid w:val="00A93F10"/>
    <w:rsid w:val="00A96C1E"/>
    <w:rsid w:val="00A96F48"/>
    <w:rsid w:val="00A97D98"/>
    <w:rsid w:val="00AA4948"/>
    <w:rsid w:val="00AA66CE"/>
    <w:rsid w:val="00AB1D77"/>
    <w:rsid w:val="00AB1EEE"/>
    <w:rsid w:val="00AB1F8B"/>
    <w:rsid w:val="00AB636C"/>
    <w:rsid w:val="00AB7354"/>
    <w:rsid w:val="00AB77E6"/>
    <w:rsid w:val="00AC453D"/>
    <w:rsid w:val="00AC525F"/>
    <w:rsid w:val="00AC74EF"/>
    <w:rsid w:val="00AC7FFA"/>
    <w:rsid w:val="00AD0922"/>
    <w:rsid w:val="00AD5BD7"/>
    <w:rsid w:val="00AE219B"/>
    <w:rsid w:val="00AE28F3"/>
    <w:rsid w:val="00AE54FE"/>
    <w:rsid w:val="00AF18C1"/>
    <w:rsid w:val="00AF286B"/>
    <w:rsid w:val="00AF411E"/>
    <w:rsid w:val="00AF52C2"/>
    <w:rsid w:val="00AF588E"/>
    <w:rsid w:val="00B00502"/>
    <w:rsid w:val="00B024A5"/>
    <w:rsid w:val="00B025FA"/>
    <w:rsid w:val="00B02629"/>
    <w:rsid w:val="00B064A8"/>
    <w:rsid w:val="00B074DF"/>
    <w:rsid w:val="00B10582"/>
    <w:rsid w:val="00B1180C"/>
    <w:rsid w:val="00B11B24"/>
    <w:rsid w:val="00B15298"/>
    <w:rsid w:val="00B170BB"/>
    <w:rsid w:val="00B21BE4"/>
    <w:rsid w:val="00B27D36"/>
    <w:rsid w:val="00B30643"/>
    <w:rsid w:val="00B310A9"/>
    <w:rsid w:val="00B415E5"/>
    <w:rsid w:val="00B43851"/>
    <w:rsid w:val="00B46D69"/>
    <w:rsid w:val="00B47245"/>
    <w:rsid w:val="00B475FA"/>
    <w:rsid w:val="00B5004C"/>
    <w:rsid w:val="00B52386"/>
    <w:rsid w:val="00B616B5"/>
    <w:rsid w:val="00B620B9"/>
    <w:rsid w:val="00B6654F"/>
    <w:rsid w:val="00B73A76"/>
    <w:rsid w:val="00B73C90"/>
    <w:rsid w:val="00B80457"/>
    <w:rsid w:val="00B81A0B"/>
    <w:rsid w:val="00B85528"/>
    <w:rsid w:val="00B86A3A"/>
    <w:rsid w:val="00B91008"/>
    <w:rsid w:val="00B921BC"/>
    <w:rsid w:val="00B939C3"/>
    <w:rsid w:val="00B966C8"/>
    <w:rsid w:val="00B97ADF"/>
    <w:rsid w:val="00BA0E30"/>
    <w:rsid w:val="00BA25FE"/>
    <w:rsid w:val="00BA6B99"/>
    <w:rsid w:val="00BB0255"/>
    <w:rsid w:val="00BB5E18"/>
    <w:rsid w:val="00BC5321"/>
    <w:rsid w:val="00BC53F7"/>
    <w:rsid w:val="00BC74DF"/>
    <w:rsid w:val="00BD1A52"/>
    <w:rsid w:val="00BD3866"/>
    <w:rsid w:val="00BE0BE2"/>
    <w:rsid w:val="00BE1FF9"/>
    <w:rsid w:val="00BE3F97"/>
    <w:rsid w:val="00BE6003"/>
    <w:rsid w:val="00BF0A45"/>
    <w:rsid w:val="00BF0CF9"/>
    <w:rsid w:val="00BF110E"/>
    <w:rsid w:val="00BF3B84"/>
    <w:rsid w:val="00BF5DA4"/>
    <w:rsid w:val="00BF6DD3"/>
    <w:rsid w:val="00BF74E3"/>
    <w:rsid w:val="00C00DFB"/>
    <w:rsid w:val="00C031B9"/>
    <w:rsid w:val="00C03545"/>
    <w:rsid w:val="00C04EED"/>
    <w:rsid w:val="00C050B5"/>
    <w:rsid w:val="00C05247"/>
    <w:rsid w:val="00C059A3"/>
    <w:rsid w:val="00C06757"/>
    <w:rsid w:val="00C14602"/>
    <w:rsid w:val="00C15929"/>
    <w:rsid w:val="00C15E3F"/>
    <w:rsid w:val="00C17A78"/>
    <w:rsid w:val="00C21468"/>
    <w:rsid w:val="00C26EEE"/>
    <w:rsid w:val="00C302DB"/>
    <w:rsid w:val="00C3279B"/>
    <w:rsid w:val="00C33CC6"/>
    <w:rsid w:val="00C37D8B"/>
    <w:rsid w:val="00C474EB"/>
    <w:rsid w:val="00C47F81"/>
    <w:rsid w:val="00C50022"/>
    <w:rsid w:val="00C50E72"/>
    <w:rsid w:val="00C55255"/>
    <w:rsid w:val="00C5626C"/>
    <w:rsid w:val="00C6667D"/>
    <w:rsid w:val="00C66D26"/>
    <w:rsid w:val="00C705C5"/>
    <w:rsid w:val="00C72417"/>
    <w:rsid w:val="00C7463A"/>
    <w:rsid w:val="00C75131"/>
    <w:rsid w:val="00C75EB6"/>
    <w:rsid w:val="00C76808"/>
    <w:rsid w:val="00C81100"/>
    <w:rsid w:val="00C83403"/>
    <w:rsid w:val="00C84641"/>
    <w:rsid w:val="00C908E7"/>
    <w:rsid w:val="00C92411"/>
    <w:rsid w:val="00C92E9C"/>
    <w:rsid w:val="00C94F97"/>
    <w:rsid w:val="00C95DAA"/>
    <w:rsid w:val="00C95E05"/>
    <w:rsid w:val="00C96623"/>
    <w:rsid w:val="00CA065F"/>
    <w:rsid w:val="00CA33EE"/>
    <w:rsid w:val="00CA361B"/>
    <w:rsid w:val="00CA7A67"/>
    <w:rsid w:val="00CB355B"/>
    <w:rsid w:val="00CB44B9"/>
    <w:rsid w:val="00CB485F"/>
    <w:rsid w:val="00CC0319"/>
    <w:rsid w:val="00CC20F7"/>
    <w:rsid w:val="00CC6C87"/>
    <w:rsid w:val="00CD3447"/>
    <w:rsid w:val="00CD6509"/>
    <w:rsid w:val="00CE2950"/>
    <w:rsid w:val="00CE4837"/>
    <w:rsid w:val="00CF23EA"/>
    <w:rsid w:val="00CF29AF"/>
    <w:rsid w:val="00CF302F"/>
    <w:rsid w:val="00CF446C"/>
    <w:rsid w:val="00CF4D7C"/>
    <w:rsid w:val="00CF6FA7"/>
    <w:rsid w:val="00D059C0"/>
    <w:rsid w:val="00D12934"/>
    <w:rsid w:val="00D2263A"/>
    <w:rsid w:val="00D22C13"/>
    <w:rsid w:val="00D23BB1"/>
    <w:rsid w:val="00D24638"/>
    <w:rsid w:val="00D276D0"/>
    <w:rsid w:val="00D31EC7"/>
    <w:rsid w:val="00D33165"/>
    <w:rsid w:val="00D3546D"/>
    <w:rsid w:val="00D35F76"/>
    <w:rsid w:val="00D407CA"/>
    <w:rsid w:val="00D4092F"/>
    <w:rsid w:val="00D40B7B"/>
    <w:rsid w:val="00D44119"/>
    <w:rsid w:val="00D4689D"/>
    <w:rsid w:val="00D51CD2"/>
    <w:rsid w:val="00D52C25"/>
    <w:rsid w:val="00D52EB7"/>
    <w:rsid w:val="00D5711E"/>
    <w:rsid w:val="00D64AD3"/>
    <w:rsid w:val="00D70E9E"/>
    <w:rsid w:val="00D73483"/>
    <w:rsid w:val="00D7377B"/>
    <w:rsid w:val="00D814CD"/>
    <w:rsid w:val="00D90229"/>
    <w:rsid w:val="00D912C6"/>
    <w:rsid w:val="00D92422"/>
    <w:rsid w:val="00D929FC"/>
    <w:rsid w:val="00D92B7D"/>
    <w:rsid w:val="00D92BF4"/>
    <w:rsid w:val="00D933E0"/>
    <w:rsid w:val="00D93A51"/>
    <w:rsid w:val="00DA0DDA"/>
    <w:rsid w:val="00DA1F4F"/>
    <w:rsid w:val="00DA373A"/>
    <w:rsid w:val="00DA3B3A"/>
    <w:rsid w:val="00DA7900"/>
    <w:rsid w:val="00DA7C5D"/>
    <w:rsid w:val="00DB0255"/>
    <w:rsid w:val="00DB0DA3"/>
    <w:rsid w:val="00DB0DA7"/>
    <w:rsid w:val="00DB20AD"/>
    <w:rsid w:val="00DB2F36"/>
    <w:rsid w:val="00DB363F"/>
    <w:rsid w:val="00DB4A20"/>
    <w:rsid w:val="00DB5FC2"/>
    <w:rsid w:val="00DC52EC"/>
    <w:rsid w:val="00DC7D4E"/>
    <w:rsid w:val="00DD232A"/>
    <w:rsid w:val="00DE094C"/>
    <w:rsid w:val="00DF0613"/>
    <w:rsid w:val="00DF1703"/>
    <w:rsid w:val="00DF1FCA"/>
    <w:rsid w:val="00DF3CDD"/>
    <w:rsid w:val="00DF3E5A"/>
    <w:rsid w:val="00DF44E1"/>
    <w:rsid w:val="00E00D7B"/>
    <w:rsid w:val="00E02DED"/>
    <w:rsid w:val="00E03CA5"/>
    <w:rsid w:val="00E06688"/>
    <w:rsid w:val="00E12DE5"/>
    <w:rsid w:val="00E13670"/>
    <w:rsid w:val="00E14E64"/>
    <w:rsid w:val="00E15820"/>
    <w:rsid w:val="00E15C9E"/>
    <w:rsid w:val="00E17D03"/>
    <w:rsid w:val="00E20DFF"/>
    <w:rsid w:val="00E21037"/>
    <w:rsid w:val="00E2308E"/>
    <w:rsid w:val="00E24487"/>
    <w:rsid w:val="00E257F0"/>
    <w:rsid w:val="00E27E07"/>
    <w:rsid w:val="00E301CA"/>
    <w:rsid w:val="00E3112B"/>
    <w:rsid w:val="00E43CCB"/>
    <w:rsid w:val="00E44AF9"/>
    <w:rsid w:val="00E45A2E"/>
    <w:rsid w:val="00E46C82"/>
    <w:rsid w:val="00E51385"/>
    <w:rsid w:val="00E5170D"/>
    <w:rsid w:val="00E517B9"/>
    <w:rsid w:val="00E52EFA"/>
    <w:rsid w:val="00E5393D"/>
    <w:rsid w:val="00E55004"/>
    <w:rsid w:val="00E57236"/>
    <w:rsid w:val="00E61359"/>
    <w:rsid w:val="00E61415"/>
    <w:rsid w:val="00E64DC4"/>
    <w:rsid w:val="00E66B8B"/>
    <w:rsid w:val="00E67912"/>
    <w:rsid w:val="00E74916"/>
    <w:rsid w:val="00E75923"/>
    <w:rsid w:val="00E76134"/>
    <w:rsid w:val="00E7723D"/>
    <w:rsid w:val="00E86CA0"/>
    <w:rsid w:val="00E917E3"/>
    <w:rsid w:val="00E919F6"/>
    <w:rsid w:val="00E946AD"/>
    <w:rsid w:val="00EA1788"/>
    <w:rsid w:val="00EA2C28"/>
    <w:rsid w:val="00EB5570"/>
    <w:rsid w:val="00EB78DB"/>
    <w:rsid w:val="00EB7FF4"/>
    <w:rsid w:val="00EC1015"/>
    <w:rsid w:val="00EC3EA2"/>
    <w:rsid w:val="00EC54D6"/>
    <w:rsid w:val="00EC5C9A"/>
    <w:rsid w:val="00EC70E4"/>
    <w:rsid w:val="00ED2C91"/>
    <w:rsid w:val="00ED4B86"/>
    <w:rsid w:val="00EE09E4"/>
    <w:rsid w:val="00EE1183"/>
    <w:rsid w:val="00EE3E1E"/>
    <w:rsid w:val="00EE4AB3"/>
    <w:rsid w:val="00EE624B"/>
    <w:rsid w:val="00EE6AE1"/>
    <w:rsid w:val="00EE6CDC"/>
    <w:rsid w:val="00EE71C5"/>
    <w:rsid w:val="00EF0099"/>
    <w:rsid w:val="00EF4C73"/>
    <w:rsid w:val="00EF5C7B"/>
    <w:rsid w:val="00EF6557"/>
    <w:rsid w:val="00EF6A31"/>
    <w:rsid w:val="00EF7025"/>
    <w:rsid w:val="00F101B5"/>
    <w:rsid w:val="00F13474"/>
    <w:rsid w:val="00F172AC"/>
    <w:rsid w:val="00F207D7"/>
    <w:rsid w:val="00F2172A"/>
    <w:rsid w:val="00F22D7A"/>
    <w:rsid w:val="00F25B5C"/>
    <w:rsid w:val="00F25F32"/>
    <w:rsid w:val="00F32036"/>
    <w:rsid w:val="00F335B7"/>
    <w:rsid w:val="00F368AD"/>
    <w:rsid w:val="00F4114E"/>
    <w:rsid w:val="00F41726"/>
    <w:rsid w:val="00F42031"/>
    <w:rsid w:val="00F44B65"/>
    <w:rsid w:val="00F46C20"/>
    <w:rsid w:val="00F47AD1"/>
    <w:rsid w:val="00F504C4"/>
    <w:rsid w:val="00F54DF6"/>
    <w:rsid w:val="00F556D0"/>
    <w:rsid w:val="00F601FA"/>
    <w:rsid w:val="00F60B4E"/>
    <w:rsid w:val="00F61283"/>
    <w:rsid w:val="00F622F4"/>
    <w:rsid w:val="00F6295C"/>
    <w:rsid w:val="00F80DB7"/>
    <w:rsid w:val="00F851C9"/>
    <w:rsid w:val="00F86995"/>
    <w:rsid w:val="00F90032"/>
    <w:rsid w:val="00F94D19"/>
    <w:rsid w:val="00FA176D"/>
    <w:rsid w:val="00FA235F"/>
    <w:rsid w:val="00FA3B92"/>
    <w:rsid w:val="00FA3E1E"/>
    <w:rsid w:val="00FA6302"/>
    <w:rsid w:val="00FA64E4"/>
    <w:rsid w:val="00FB06AC"/>
    <w:rsid w:val="00FB7E68"/>
    <w:rsid w:val="00FC1D32"/>
    <w:rsid w:val="00FC2775"/>
    <w:rsid w:val="00FC6CB2"/>
    <w:rsid w:val="00FC6D77"/>
    <w:rsid w:val="00FD6F09"/>
    <w:rsid w:val="00FE647F"/>
    <w:rsid w:val="00FF57C1"/>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35B1059-2BD4-43EC-8151-A76D8762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C13"/>
    <w:pPr>
      <w:spacing w:before="120" w:after="0"/>
      <w:ind w:left="72" w:right="72"/>
    </w:pPr>
  </w:style>
  <w:style w:type="paragraph" w:styleId="Heading1">
    <w:name w:val="heading 1"/>
    <w:basedOn w:val="Normal"/>
    <w:next w:val="Normal"/>
    <w:link w:val="Heading1Char"/>
    <w:uiPriority w:val="1"/>
    <w:qFormat/>
    <w:rsid w:val="00D22C13"/>
    <w:pPr>
      <w:keepNext/>
      <w:keepLines/>
      <w:spacing w:after="40" w:line="240" w:lineRule="auto"/>
      <w:outlineLvl w:val="0"/>
    </w:pPr>
    <w:rPr>
      <w:rFonts w:asciiTheme="majorHAnsi" w:eastAsiaTheme="majorEastAsia" w:hAnsiTheme="majorHAnsi" w:cstheme="majorBidi"/>
      <w:caps/>
      <w:color w:val="94B6D2" w:themeColor="accent1"/>
      <w:kern w:val="22"/>
      <w:sz w:val="28"/>
      <w:szCs w:val="28"/>
    </w:rPr>
  </w:style>
  <w:style w:type="paragraph" w:styleId="Heading2">
    <w:name w:val="heading 2"/>
    <w:basedOn w:val="Normal"/>
    <w:next w:val="Normal"/>
    <w:link w:val="Heading2Char"/>
    <w:uiPriority w:val="1"/>
    <w:qFormat/>
    <w:rsid w:val="00D22C13"/>
    <w:pPr>
      <w:keepNext/>
      <w:keepLines/>
      <w:pBdr>
        <w:top w:val="single" w:sz="4" w:space="1" w:color="DD8047" w:themeColor="accent2"/>
      </w:pBdr>
      <w:spacing w:before="360" w:after="120" w:line="240" w:lineRule="auto"/>
      <w:outlineLvl w:val="1"/>
    </w:pPr>
    <w:rPr>
      <w:rFonts w:asciiTheme="majorHAnsi" w:eastAsiaTheme="majorEastAsia" w:hAnsiTheme="majorHAnsi" w:cstheme="majorBidi"/>
      <w:b/>
      <w:bCs/>
      <w:caps/>
      <w:color w:val="DD8047" w:themeColor="accent2"/>
      <w:spacing w:val="20"/>
      <w:kern w:val="22"/>
      <w:sz w:val="24"/>
      <w:szCs w:val="24"/>
    </w:rPr>
  </w:style>
  <w:style w:type="paragraph" w:styleId="Heading3">
    <w:name w:val="heading 3"/>
    <w:basedOn w:val="Normal"/>
    <w:next w:val="Normal"/>
    <w:link w:val="Heading3Char"/>
    <w:uiPriority w:val="1"/>
    <w:qFormat/>
    <w:rsid w:val="00D22C13"/>
    <w:pPr>
      <w:keepNext/>
      <w:keepLines/>
      <w:spacing w:before="240" w:after="120" w:line="240" w:lineRule="auto"/>
      <w:outlineLvl w:val="2"/>
    </w:pPr>
    <w:rPr>
      <w:rFonts w:asciiTheme="majorHAnsi" w:eastAsiaTheme="majorEastAsia" w:hAnsiTheme="majorHAnsi" w:cstheme="majorBidi"/>
      <w:b/>
      <w:bCs/>
      <w:caps/>
      <w:color w:val="80865A" w:themeColor="accent3" w:themeShade="BF"/>
      <w:kern w:val="22"/>
      <w:sz w:val="24"/>
      <w:szCs w:val="24"/>
    </w:rPr>
  </w:style>
  <w:style w:type="paragraph" w:styleId="Heading4">
    <w:name w:val="heading 4"/>
    <w:basedOn w:val="Normal"/>
    <w:next w:val="Normal"/>
    <w:link w:val="Heading4Char"/>
    <w:uiPriority w:val="1"/>
    <w:qFormat/>
    <w:rsid w:val="00D22C13"/>
    <w:pPr>
      <w:spacing w:line="240" w:lineRule="auto"/>
      <w:outlineLvl w:val="3"/>
    </w:pPr>
    <w:rPr>
      <w:rFonts w:asciiTheme="majorHAnsi" w:eastAsiaTheme="majorEastAsia" w:hAnsiTheme="majorHAnsi" w:cstheme="majorBidi"/>
      <w:kern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22C13"/>
    <w:rPr>
      <w:rFonts w:asciiTheme="majorHAnsi" w:eastAsiaTheme="majorEastAsia" w:hAnsiTheme="majorHAnsi" w:cstheme="majorBidi"/>
      <w:caps/>
      <w:color w:val="94B6D2" w:themeColor="accent1"/>
      <w:kern w:val="22"/>
      <w:sz w:val="28"/>
      <w:szCs w:val="28"/>
    </w:rPr>
  </w:style>
  <w:style w:type="character" w:customStyle="1" w:styleId="Heading2Char">
    <w:name w:val="Heading 2 Char"/>
    <w:basedOn w:val="DefaultParagraphFont"/>
    <w:link w:val="Heading2"/>
    <w:uiPriority w:val="1"/>
    <w:rsid w:val="00D22C13"/>
    <w:rPr>
      <w:rFonts w:asciiTheme="majorHAnsi" w:eastAsiaTheme="majorEastAsia" w:hAnsiTheme="majorHAnsi" w:cstheme="majorBidi"/>
      <w:b/>
      <w:bCs/>
      <w:caps/>
      <w:color w:val="DD8047" w:themeColor="accent2"/>
      <w:spacing w:val="20"/>
      <w:kern w:val="22"/>
      <w:sz w:val="24"/>
      <w:szCs w:val="24"/>
    </w:rPr>
  </w:style>
  <w:style w:type="table" w:styleId="TableGrid">
    <w:name w:val="Table Grid"/>
    <w:basedOn w:val="TableNormal"/>
    <w:uiPriority w:val="39"/>
    <w:rsid w:val="00D22C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D22C13"/>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2"/>
    <w:rsid w:val="00D22C13"/>
    <w:rPr>
      <w:i/>
      <w:iCs/>
      <w:color w:val="808080"/>
    </w:rPr>
  </w:style>
  <w:style w:type="character" w:customStyle="1" w:styleId="Heading3Char">
    <w:name w:val="Heading 3 Char"/>
    <w:basedOn w:val="DefaultParagraphFont"/>
    <w:link w:val="Heading3"/>
    <w:uiPriority w:val="1"/>
    <w:rsid w:val="00D22C13"/>
    <w:rPr>
      <w:rFonts w:asciiTheme="majorHAnsi" w:eastAsiaTheme="majorEastAsia" w:hAnsiTheme="majorHAnsi" w:cstheme="majorBidi"/>
      <w:b/>
      <w:bCs/>
      <w:caps/>
      <w:color w:val="80865A" w:themeColor="accent3" w:themeShade="BF"/>
      <w:kern w:val="22"/>
      <w:sz w:val="24"/>
      <w:szCs w:val="24"/>
    </w:rPr>
  </w:style>
  <w:style w:type="paragraph" w:customStyle="1" w:styleId="Logo">
    <w:name w:val="Logo"/>
    <w:basedOn w:val="Normal"/>
    <w:next w:val="Normal"/>
    <w:uiPriority w:val="1"/>
    <w:qFormat/>
    <w:rsid w:val="00D22C13"/>
    <w:pPr>
      <w:spacing w:after="1440" w:line="240" w:lineRule="auto"/>
      <w:jc w:val="right"/>
    </w:pPr>
    <w:rPr>
      <w:color w:val="59473F" w:themeColor="text2" w:themeShade="BF"/>
      <w:kern w:val="22"/>
      <w:sz w:val="52"/>
      <w:szCs w:val="52"/>
    </w:rPr>
  </w:style>
  <w:style w:type="paragraph" w:styleId="Title">
    <w:name w:val="Title"/>
    <w:basedOn w:val="Normal"/>
    <w:next w:val="Normal"/>
    <w:link w:val="TitleChar"/>
    <w:uiPriority w:val="1"/>
    <w:qFormat/>
    <w:rsid w:val="00D22C13"/>
    <w:pPr>
      <w:spacing w:line="240" w:lineRule="auto"/>
      <w:jc w:val="right"/>
    </w:pPr>
    <w:rPr>
      <w:rFonts w:asciiTheme="majorHAnsi" w:eastAsiaTheme="majorEastAsia" w:hAnsiTheme="majorHAnsi" w:cstheme="majorBidi"/>
      <w:caps/>
      <w:color w:val="DD8047" w:themeColor="accent2"/>
      <w:kern w:val="22"/>
      <w:sz w:val="52"/>
      <w:szCs w:val="52"/>
    </w:rPr>
  </w:style>
  <w:style w:type="character" w:customStyle="1" w:styleId="TitleChar">
    <w:name w:val="Title Char"/>
    <w:basedOn w:val="DefaultParagraphFont"/>
    <w:link w:val="Title"/>
    <w:uiPriority w:val="1"/>
    <w:rsid w:val="00D22C13"/>
    <w:rPr>
      <w:rFonts w:asciiTheme="majorHAnsi" w:eastAsiaTheme="majorEastAsia" w:hAnsiTheme="majorHAnsi" w:cstheme="majorBidi"/>
      <w:caps/>
      <w:color w:val="DD8047" w:themeColor="accent2"/>
      <w:kern w:val="22"/>
      <w:sz w:val="52"/>
      <w:szCs w:val="52"/>
    </w:rPr>
  </w:style>
  <w:style w:type="paragraph" w:styleId="Subtitle">
    <w:name w:val="Subtitle"/>
    <w:basedOn w:val="Normal"/>
    <w:next w:val="Normal"/>
    <w:link w:val="SubtitleChar"/>
    <w:uiPriority w:val="1"/>
    <w:qFormat/>
    <w:rsid w:val="00D22C13"/>
    <w:pPr>
      <w:spacing w:line="240" w:lineRule="auto"/>
      <w:jc w:val="right"/>
    </w:pPr>
    <w:rPr>
      <w:rFonts w:asciiTheme="majorHAnsi" w:eastAsiaTheme="majorEastAsia" w:hAnsiTheme="majorHAnsi" w:cstheme="majorBidi"/>
      <w:caps/>
      <w:kern w:val="22"/>
      <w:sz w:val="28"/>
      <w:szCs w:val="28"/>
    </w:rPr>
  </w:style>
  <w:style w:type="character" w:customStyle="1" w:styleId="SubtitleChar">
    <w:name w:val="Subtitle Char"/>
    <w:basedOn w:val="DefaultParagraphFont"/>
    <w:link w:val="Subtitle"/>
    <w:uiPriority w:val="1"/>
    <w:rsid w:val="00D22C13"/>
    <w:rPr>
      <w:rFonts w:asciiTheme="majorHAnsi" w:eastAsiaTheme="majorEastAsia" w:hAnsiTheme="majorHAnsi" w:cstheme="majorBidi"/>
      <w:caps/>
      <w:kern w:val="22"/>
      <w:sz w:val="28"/>
      <w:szCs w:val="28"/>
    </w:rPr>
  </w:style>
  <w:style w:type="table" w:customStyle="1" w:styleId="GridTable1Light-Accent21">
    <w:name w:val="Grid Table 1 Light - Accent 21"/>
    <w:basedOn w:val="TableNormal"/>
    <w:uiPriority w:val="46"/>
    <w:rsid w:val="00D22C13"/>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Footer">
    <w:name w:val="footer"/>
    <w:basedOn w:val="Normal"/>
    <w:link w:val="FooterChar"/>
    <w:uiPriority w:val="2"/>
    <w:rsid w:val="00D22C13"/>
    <w:pPr>
      <w:spacing w:before="0" w:line="240" w:lineRule="auto"/>
    </w:pPr>
    <w:rPr>
      <w:kern w:val="22"/>
    </w:rPr>
  </w:style>
  <w:style w:type="character" w:customStyle="1" w:styleId="FooterChar">
    <w:name w:val="Footer Char"/>
    <w:basedOn w:val="DefaultParagraphFont"/>
    <w:link w:val="Footer"/>
    <w:uiPriority w:val="2"/>
    <w:rsid w:val="00D22C13"/>
    <w:rPr>
      <w:kern w:val="22"/>
    </w:rPr>
  </w:style>
  <w:style w:type="paragraph" w:customStyle="1" w:styleId="Contactinfo">
    <w:name w:val="Contact info"/>
    <w:basedOn w:val="Normal"/>
    <w:uiPriority w:val="1"/>
    <w:qFormat/>
    <w:rsid w:val="00D22C13"/>
    <w:pPr>
      <w:spacing w:line="240" w:lineRule="auto"/>
      <w:jc w:val="right"/>
    </w:pPr>
    <w:rPr>
      <w:caps/>
      <w:kern w:val="22"/>
    </w:rPr>
  </w:style>
  <w:style w:type="paragraph" w:customStyle="1" w:styleId="Rightalign">
    <w:name w:val="Right align"/>
    <w:basedOn w:val="Normal"/>
    <w:uiPriority w:val="1"/>
    <w:qFormat/>
    <w:rsid w:val="00D22C13"/>
    <w:pPr>
      <w:spacing w:line="240" w:lineRule="auto"/>
      <w:jc w:val="right"/>
    </w:pPr>
    <w:rPr>
      <w:kern w:val="22"/>
    </w:rPr>
  </w:style>
  <w:style w:type="paragraph" w:styleId="Caption">
    <w:name w:val="caption"/>
    <w:basedOn w:val="Normal"/>
    <w:next w:val="Normal"/>
    <w:uiPriority w:val="35"/>
    <w:semiHidden/>
    <w:unhideWhenUsed/>
    <w:qFormat/>
    <w:rsid w:val="00D22C13"/>
    <w:pPr>
      <w:spacing w:line="240" w:lineRule="auto"/>
    </w:pPr>
    <w:rPr>
      <w:b/>
      <w:bCs/>
      <w:smallCaps/>
      <w:color w:val="595959" w:themeColor="text1" w:themeTint="A6"/>
      <w:kern w:val="22"/>
    </w:rPr>
  </w:style>
  <w:style w:type="character" w:customStyle="1" w:styleId="Heading4Char">
    <w:name w:val="Heading 4 Char"/>
    <w:basedOn w:val="DefaultParagraphFont"/>
    <w:link w:val="Heading4"/>
    <w:uiPriority w:val="1"/>
    <w:rsid w:val="00D22C13"/>
    <w:rPr>
      <w:rFonts w:asciiTheme="majorHAnsi" w:eastAsiaTheme="majorEastAsia" w:hAnsiTheme="majorHAnsi" w:cstheme="majorBidi"/>
      <w:kern w:val="22"/>
    </w:rPr>
  </w:style>
  <w:style w:type="paragraph" w:styleId="Header">
    <w:name w:val="header"/>
    <w:basedOn w:val="Normal"/>
    <w:link w:val="HeaderChar"/>
    <w:uiPriority w:val="99"/>
    <w:unhideWhenUsed/>
    <w:rsid w:val="00D22C1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22C13"/>
  </w:style>
  <w:style w:type="paragraph" w:styleId="ListBullet">
    <w:name w:val="List Bullet"/>
    <w:basedOn w:val="Normal"/>
    <w:uiPriority w:val="1"/>
    <w:unhideWhenUsed/>
    <w:rsid w:val="00D22C13"/>
    <w:pPr>
      <w:numPr>
        <w:numId w:val="11"/>
      </w:numPr>
      <w:ind w:left="432"/>
      <w:contextualSpacing/>
    </w:pPr>
  </w:style>
  <w:style w:type="paragraph" w:styleId="ListParagraph">
    <w:name w:val="List Paragraph"/>
    <w:basedOn w:val="Normal"/>
    <w:uiPriority w:val="34"/>
    <w:unhideWhenUsed/>
    <w:qFormat/>
    <w:rsid w:val="00E3112B"/>
    <w:pPr>
      <w:ind w:left="720"/>
      <w:contextualSpacing/>
    </w:pPr>
  </w:style>
  <w:style w:type="paragraph" w:styleId="List">
    <w:name w:val="List"/>
    <w:basedOn w:val="Normal"/>
    <w:qFormat/>
    <w:rsid w:val="00B025FA"/>
    <w:pPr>
      <w:ind w:left="360" w:hanging="360"/>
      <w:contextualSpacing/>
    </w:pPr>
  </w:style>
  <w:style w:type="table" w:customStyle="1" w:styleId="GridTable1Light-Accent61">
    <w:name w:val="Grid Table 1 Light - Accent 61"/>
    <w:basedOn w:val="TableNormal"/>
    <w:uiPriority w:val="46"/>
    <w:rsid w:val="00B025FA"/>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B3E47"/>
    <w:rPr>
      <w:color w:val="F7B615" w:themeColor="hyperlink"/>
      <w:u w:val="single"/>
    </w:rPr>
  </w:style>
  <w:style w:type="paragraph" w:styleId="BalloonText">
    <w:name w:val="Balloon Text"/>
    <w:basedOn w:val="Normal"/>
    <w:link w:val="BalloonTextChar"/>
    <w:uiPriority w:val="99"/>
    <w:semiHidden/>
    <w:unhideWhenUsed/>
    <w:rsid w:val="00096D4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D40"/>
    <w:rPr>
      <w:rFonts w:ascii="Segoe UI" w:hAnsi="Segoe UI" w:cs="Segoe UI"/>
      <w:sz w:val="18"/>
      <w:szCs w:val="18"/>
    </w:rPr>
  </w:style>
  <w:style w:type="character" w:customStyle="1" w:styleId="BodyTextChar">
    <w:name w:val="Body Text Char"/>
    <w:link w:val="BodyText"/>
    <w:rsid w:val="0033444B"/>
    <w:rPr>
      <w:rFonts w:ascii="Arial" w:hAnsi="Arial"/>
      <w:lang w:val="en-CA" w:eastAsia="ar-SA"/>
    </w:rPr>
  </w:style>
  <w:style w:type="paragraph" w:styleId="BodyText">
    <w:name w:val="Body Text"/>
    <w:basedOn w:val="Normal"/>
    <w:link w:val="BodyTextChar"/>
    <w:rsid w:val="0033444B"/>
    <w:pPr>
      <w:suppressAutoHyphens/>
      <w:spacing w:before="0" w:after="120" w:line="240" w:lineRule="atLeast"/>
      <w:ind w:left="720" w:right="0"/>
      <w:jc w:val="both"/>
    </w:pPr>
    <w:rPr>
      <w:rFonts w:ascii="Arial" w:hAnsi="Arial"/>
      <w:lang w:val="en-CA" w:eastAsia="ar-SA"/>
    </w:rPr>
  </w:style>
  <w:style w:type="character" w:customStyle="1" w:styleId="BodyTextChar1">
    <w:name w:val="Body Text Char1"/>
    <w:basedOn w:val="DefaultParagraphFont"/>
    <w:uiPriority w:val="99"/>
    <w:semiHidden/>
    <w:rsid w:val="0033444B"/>
  </w:style>
  <w:style w:type="paragraph" w:styleId="NormalWeb">
    <w:name w:val="Normal (Web)"/>
    <w:basedOn w:val="Normal"/>
    <w:uiPriority w:val="99"/>
    <w:semiHidden/>
    <w:unhideWhenUsed/>
    <w:rsid w:val="00C05247"/>
    <w:pPr>
      <w:spacing w:before="100" w:beforeAutospacing="1" w:after="100" w:afterAutospacing="1" w:line="240" w:lineRule="auto"/>
      <w:ind w:left="0" w:right="0"/>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7D203C"/>
    <w:rPr>
      <w:b/>
      <w:bCs/>
    </w:rPr>
  </w:style>
  <w:style w:type="character" w:customStyle="1" w:styleId="apple-converted-space">
    <w:name w:val="apple-converted-space"/>
    <w:basedOn w:val="DefaultParagraphFont"/>
    <w:rsid w:val="00784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639">
      <w:bodyDiv w:val="1"/>
      <w:marLeft w:val="0"/>
      <w:marRight w:val="0"/>
      <w:marTop w:val="0"/>
      <w:marBottom w:val="0"/>
      <w:divBdr>
        <w:top w:val="none" w:sz="0" w:space="0" w:color="auto"/>
        <w:left w:val="none" w:sz="0" w:space="0" w:color="auto"/>
        <w:bottom w:val="none" w:sz="0" w:space="0" w:color="auto"/>
        <w:right w:val="none" w:sz="0" w:space="0" w:color="auto"/>
      </w:divBdr>
    </w:div>
    <w:div w:id="572199921">
      <w:bodyDiv w:val="1"/>
      <w:marLeft w:val="0"/>
      <w:marRight w:val="0"/>
      <w:marTop w:val="0"/>
      <w:marBottom w:val="0"/>
      <w:divBdr>
        <w:top w:val="none" w:sz="0" w:space="0" w:color="auto"/>
        <w:left w:val="none" w:sz="0" w:space="0" w:color="auto"/>
        <w:bottom w:val="none" w:sz="0" w:space="0" w:color="auto"/>
        <w:right w:val="none" w:sz="0" w:space="0" w:color="auto"/>
      </w:divBdr>
    </w:div>
    <w:div w:id="808477334">
      <w:bodyDiv w:val="1"/>
      <w:marLeft w:val="0"/>
      <w:marRight w:val="0"/>
      <w:marTop w:val="0"/>
      <w:marBottom w:val="0"/>
      <w:divBdr>
        <w:top w:val="none" w:sz="0" w:space="0" w:color="auto"/>
        <w:left w:val="none" w:sz="0" w:space="0" w:color="auto"/>
        <w:bottom w:val="none" w:sz="0" w:space="0" w:color="auto"/>
        <w:right w:val="none" w:sz="0" w:space="0" w:color="auto"/>
      </w:divBdr>
    </w:div>
    <w:div w:id="954872991">
      <w:bodyDiv w:val="1"/>
      <w:marLeft w:val="0"/>
      <w:marRight w:val="0"/>
      <w:marTop w:val="0"/>
      <w:marBottom w:val="0"/>
      <w:divBdr>
        <w:top w:val="none" w:sz="0" w:space="0" w:color="auto"/>
        <w:left w:val="none" w:sz="0" w:space="0" w:color="auto"/>
        <w:bottom w:val="none" w:sz="0" w:space="0" w:color="auto"/>
        <w:right w:val="none" w:sz="0" w:space="0" w:color="auto"/>
      </w:divBdr>
    </w:div>
    <w:div w:id="119534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Common_Object_Request_Broker_Architectu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ddress_spac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users.encs.concordia.ca/~mokhov"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jetani\AppData\Roaming\Microsoft\Templates\Marketing%20campaign%20evaluatio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arketing campaign evaluatio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E1C99-F429-473D-8B4E-AAFCBF20844A}">
  <ds:schemaRefs>
    <ds:schemaRef ds:uri="http://schemas.microsoft.com/sharepoint/v3/contenttype/forms"/>
  </ds:schemaRefs>
</ds:datastoreItem>
</file>

<file path=customXml/itemProps2.xml><?xml version="1.0" encoding="utf-8"?>
<ds:datastoreItem xmlns:ds="http://schemas.openxmlformats.org/officeDocument/2006/customXml" ds:itemID="{FD1BF132-EBA4-40E0-9680-C5375915B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Marketing campaign evaluation.dotx</Template>
  <TotalTime>420</TotalTime>
  <Pages>8</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Concordia University</dc:creator>
  <cp:keywords/>
  <cp:lastModifiedBy>ssumairzafar@hotmail.com</cp:lastModifiedBy>
  <cp:revision>2517</cp:revision>
  <dcterms:created xsi:type="dcterms:W3CDTF">2015-02-04T01:22:00Z</dcterms:created>
  <dcterms:modified xsi:type="dcterms:W3CDTF">2015-07-02T20:51:00Z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TC039919539991</vt:lpwstr>
  </property>
</Properties>
</file>